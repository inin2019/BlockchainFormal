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1EA9C" w14:textId="77777777" w:rsidR="001D1701" w:rsidRPr="001B62BF" w:rsidRDefault="001D1701" w:rsidP="001D1701">
      <w:pPr>
        <w:pStyle w:val="Title"/>
        <w:framePr w:wrap="notBeside" w:x="1610" w:y="227"/>
        <w:rPr>
          <w:lang w:val="es-CR"/>
        </w:rPr>
      </w:pPr>
      <w:r w:rsidRPr="001B62BF">
        <w:rPr>
          <w:lang w:val="es-CR"/>
        </w:rPr>
        <w:t>Especificación Formal de Operaciones d</w:t>
      </w:r>
      <w:r>
        <w:rPr>
          <w:lang w:val="es-CR"/>
        </w:rPr>
        <w:t xml:space="preserve">e </w:t>
      </w:r>
      <w:proofErr w:type="spellStart"/>
      <w:r>
        <w:rPr>
          <w:lang w:val="es-CR"/>
        </w:rPr>
        <w:t>Blockchain</w:t>
      </w:r>
      <w:proofErr w:type="spellEnd"/>
      <w:r>
        <w:rPr>
          <w:lang w:val="es-CR"/>
        </w:rPr>
        <w:t xml:space="preserve"> usando </w:t>
      </w:r>
      <w:r>
        <w:rPr>
          <w:rFonts w:ascii="ZSym" w:hAnsi="ZSym"/>
          <w:lang w:val="es-CR"/>
        </w:rPr>
        <w:t>ℤ</w:t>
      </w:r>
    </w:p>
    <w:p w14:paraId="00C35F55" w14:textId="77777777" w:rsidR="00B852B8" w:rsidRPr="00BC6750" w:rsidRDefault="00B852B8" w:rsidP="00B852B8">
      <w:pPr>
        <w:pStyle w:val="Authors"/>
        <w:framePr w:h="781" w:hRule="exact" w:wrap="notBeside" w:x="1509" w:y="1633"/>
        <w:rPr>
          <w:i/>
          <w:lang w:val="es-CR"/>
        </w:rPr>
      </w:pPr>
      <w:r w:rsidRPr="00BC6750">
        <w:rPr>
          <w:lang w:val="es-CR"/>
        </w:rPr>
        <w:t>Manuel Figueroa</w:t>
      </w:r>
      <w:r w:rsidRPr="00BC6750">
        <w:rPr>
          <w:i/>
          <w:lang w:val="es-CR"/>
        </w:rPr>
        <w:t>, ITCR</w:t>
      </w:r>
      <w:r w:rsidRPr="00BC6750">
        <w:rPr>
          <w:lang w:val="es-CR"/>
        </w:rPr>
        <w:t>, Esteban Leandro,</w:t>
      </w:r>
      <w:r>
        <w:rPr>
          <w:i/>
          <w:lang w:val="es-CR"/>
        </w:rPr>
        <w:t xml:space="preserve"> ITCR</w:t>
      </w:r>
    </w:p>
    <w:p w14:paraId="07AD9903" w14:textId="77777777" w:rsidR="00E97402" w:rsidRDefault="00E97402">
      <w:pPr>
        <w:pStyle w:val="Text"/>
        <w:ind w:firstLine="0"/>
        <w:rPr>
          <w:sz w:val="18"/>
          <w:szCs w:val="18"/>
        </w:rPr>
      </w:pPr>
      <w:r>
        <w:rPr>
          <w:sz w:val="18"/>
          <w:szCs w:val="18"/>
        </w:rPr>
        <w:footnoteReference w:customMarkFollows="1" w:id="1"/>
        <w:sym w:font="Symbol" w:char="F020"/>
      </w:r>
    </w:p>
    <w:p w14:paraId="335F9FEF" w14:textId="77777777" w:rsidR="004557D9" w:rsidRPr="004557D9" w:rsidRDefault="00BC6750" w:rsidP="004557D9">
      <w:pPr>
        <w:pStyle w:val="Abstract"/>
        <w:rPr>
          <w:lang w:val="es-CR"/>
        </w:rPr>
      </w:pPr>
      <w:r w:rsidRPr="00BC6750">
        <w:rPr>
          <w:i/>
          <w:iCs/>
          <w:lang w:val="es-CR"/>
        </w:rPr>
        <w:t>Resumen</w:t>
      </w:r>
      <w:r w:rsidR="00E97402" w:rsidRPr="00BC6750">
        <w:rPr>
          <w:lang w:val="es-CR"/>
        </w:rPr>
        <w:t>—</w:t>
      </w:r>
      <w:r w:rsidRPr="00BC6750">
        <w:rPr>
          <w:lang w:val="es-CR"/>
        </w:rPr>
        <w:t xml:space="preserve"> </w:t>
      </w:r>
      <w:proofErr w:type="spellStart"/>
      <w:r w:rsidRPr="00BC6750">
        <w:rPr>
          <w:lang w:val="es-CR"/>
        </w:rPr>
        <w:t>Blockchain</w:t>
      </w:r>
      <w:proofErr w:type="spellEnd"/>
      <w:r w:rsidRPr="00BC6750">
        <w:rPr>
          <w:lang w:val="es-CR"/>
        </w:rPr>
        <w:t xml:space="preserve"> es en </w:t>
      </w:r>
      <w:r w:rsidR="004557D9">
        <w:rPr>
          <w:lang w:val="es-CR"/>
        </w:rPr>
        <w:t>esencia</w:t>
      </w:r>
      <w:r>
        <w:rPr>
          <w:lang w:val="es-CR"/>
        </w:rPr>
        <w:t xml:space="preserve"> una base de datos distribuida, una capa pública d</w:t>
      </w:r>
      <w:r w:rsidR="004557D9">
        <w:rPr>
          <w:lang w:val="es-CR"/>
        </w:rPr>
        <w:t xml:space="preserve">e todas las transacciones o eventos que han sido ejecutados y compartidos entre todas las partes participantes del sistema. Cada una de las transacciones es verificada por consenso entre la mayoría de los participantes. Una vez que se ingresa información en el sistema no puede ser removida, por lo que se considera que la tecnología de </w:t>
      </w:r>
      <w:proofErr w:type="spellStart"/>
      <w:r w:rsidR="004557D9">
        <w:rPr>
          <w:lang w:val="es-CR"/>
        </w:rPr>
        <w:t>blockchain</w:t>
      </w:r>
      <w:proofErr w:type="spellEnd"/>
      <w:r w:rsidR="004557D9">
        <w:rPr>
          <w:lang w:val="es-CR"/>
        </w:rPr>
        <w:t xml:space="preserve"> es útil para mantener registros confiables y verificables de cada una de las transacciones realizadas en algún </w:t>
      </w:r>
      <w:r w:rsidR="0034507F">
        <w:rPr>
          <w:lang w:val="es-CR"/>
        </w:rPr>
        <w:t>momento [</w:t>
      </w:r>
      <w:r w:rsidR="004557D9">
        <w:rPr>
          <w:lang w:val="es-CR"/>
        </w:rPr>
        <w:t>1].</w:t>
      </w:r>
      <w:r w:rsidR="00C94BF5">
        <w:rPr>
          <w:lang w:val="es-CR"/>
        </w:rPr>
        <w:t xml:space="preserve"> La especificación formal de las operaciones de cada nodo participante en la red de </w:t>
      </w:r>
      <w:proofErr w:type="spellStart"/>
      <w:r w:rsidR="00C94BF5">
        <w:rPr>
          <w:lang w:val="es-CR"/>
        </w:rPr>
        <w:t>blockchain</w:t>
      </w:r>
      <w:proofErr w:type="spellEnd"/>
      <w:r w:rsidR="00C94BF5">
        <w:rPr>
          <w:lang w:val="es-CR"/>
        </w:rPr>
        <w:t xml:space="preserve"> nos permite determinar las operaciones requeridas para lograr </w:t>
      </w:r>
      <w:r w:rsidR="002C4240">
        <w:rPr>
          <w:lang w:val="es-CR"/>
        </w:rPr>
        <w:t>consenso y registrar las transacciones realizadas en el sistema.</w:t>
      </w:r>
    </w:p>
    <w:p w14:paraId="76876618" w14:textId="77777777" w:rsidR="00E97402" w:rsidRPr="00BC6750" w:rsidRDefault="00E97402">
      <w:pPr>
        <w:rPr>
          <w:lang w:val="es-CR"/>
        </w:rPr>
      </w:pPr>
    </w:p>
    <w:p w14:paraId="4364917E" w14:textId="77777777" w:rsidR="00E97402" w:rsidRPr="002C4240" w:rsidRDefault="00E97402">
      <w:pPr>
        <w:pStyle w:val="IndexTerms"/>
        <w:rPr>
          <w:lang w:val="es-CR"/>
        </w:rPr>
      </w:pPr>
      <w:bookmarkStart w:id="0" w:name="PointTmp"/>
      <w:proofErr w:type="spellStart"/>
      <w:r w:rsidRPr="002C4240">
        <w:rPr>
          <w:i/>
          <w:iCs/>
          <w:lang w:val="es-CR"/>
        </w:rPr>
        <w:t>Index</w:t>
      </w:r>
      <w:proofErr w:type="spellEnd"/>
      <w:r w:rsidRPr="002C4240">
        <w:rPr>
          <w:i/>
          <w:iCs/>
          <w:lang w:val="es-CR"/>
        </w:rPr>
        <w:t xml:space="preserve"> </w:t>
      </w:r>
      <w:proofErr w:type="spellStart"/>
      <w:r w:rsidRPr="002C4240">
        <w:rPr>
          <w:i/>
          <w:iCs/>
          <w:lang w:val="es-CR"/>
        </w:rPr>
        <w:t>Terms</w:t>
      </w:r>
      <w:proofErr w:type="spellEnd"/>
      <w:r w:rsidRPr="002C4240">
        <w:rPr>
          <w:lang w:val="es-CR"/>
        </w:rPr>
        <w:t>—</w:t>
      </w:r>
      <w:r w:rsidR="002C4240" w:rsidRPr="002C4240">
        <w:rPr>
          <w:lang w:val="es-CR"/>
        </w:rPr>
        <w:t xml:space="preserve"> </w:t>
      </w:r>
      <w:proofErr w:type="spellStart"/>
      <w:r w:rsidR="002C4240" w:rsidRPr="002C4240">
        <w:rPr>
          <w:lang w:val="es-CR"/>
        </w:rPr>
        <w:t>Blockchain</w:t>
      </w:r>
      <w:proofErr w:type="spellEnd"/>
      <w:r w:rsidR="002C4240" w:rsidRPr="002C4240">
        <w:rPr>
          <w:lang w:val="es-CR"/>
        </w:rPr>
        <w:t>, Especificación, Formal, Z</w:t>
      </w:r>
      <w:r w:rsidR="002C4240">
        <w:rPr>
          <w:lang w:val="es-CR"/>
        </w:rPr>
        <w:t>.</w:t>
      </w:r>
    </w:p>
    <w:p w14:paraId="042E6279" w14:textId="77777777" w:rsidR="00E97402" w:rsidRPr="002C4240" w:rsidRDefault="00E97402">
      <w:pPr>
        <w:rPr>
          <w:lang w:val="es-CR"/>
        </w:rPr>
      </w:pPr>
    </w:p>
    <w:bookmarkEnd w:id="0"/>
    <w:p w14:paraId="02846B51" w14:textId="77777777" w:rsidR="00E97402" w:rsidRDefault="00E97402">
      <w:pPr>
        <w:pStyle w:val="Heading1"/>
      </w:pPr>
      <w:r>
        <w:t>I</w:t>
      </w:r>
      <w:r>
        <w:rPr>
          <w:sz w:val="16"/>
          <w:szCs w:val="16"/>
        </w:rPr>
        <w:t>NTRODUCTION</w:t>
      </w:r>
    </w:p>
    <w:p w14:paraId="2D15AE1C" w14:textId="77777777" w:rsidR="00E97402" w:rsidRDefault="00DE4A08">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3C53E0B" w14:textId="77777777" w:rsidR="003C78FC" w:rsidRDefault="00DE4A08" w:rsidP="00DE4A08">
      <w:pPr>
        <w:pStyle w:val="Text"/>
        <w:ind w:firstLine="0"/>
        <w:rPr>
          <w:lang w:val="es-CR"/>
        </w:rPr>
      </w:pPr>
      <w:r w:rsidRPr="00DE4A08">
        <w:rPr>
          <w:smallCaps/>
          <w:lang w:val="es-CR"/>
        </w:rPr>
        <w:t>N</w:t>
      </w:r>
      <w:r w:rsidR="00E97402" w:rsidRPr="00DE4A08">
        <w:rPr>
          <w:lang w:val="es-CR"/>
        </w:rPr>
        <w:t xml:space="preserve"> </w:t>
      </w:r>
      <w:r w:rsidRPr="00DE4A08">
        <w:rPr>
          <w:lang w:val="es-CR"/>
        </w:rPr>
        <w:t xml:space="preserve">sistema </w:t>
      </w:r>
      <w:proofErr w:type="spellStart"/>
      <w:r w:rsidRPr="00DE4A08">
        <w:rPr>
          <w:lang w:val="es-CR"/>
        </w:rPr>
        <w:t>blockchain</w:t>
      </w:r>
      <w:proofErr w:type="spellEnd"/>
      <w:r w:rsidRPr="00DE4A08">
        <w:rPr>
          <w:lang w:val="es-CR"/>
        </w:rPr>
        <w:t xml:space="preserve"> introduce la</w:t>
      </w:r>
      <w:r>
        <w:rPr>
          <w:lang w:val="es-CR"/>
        </w:rPr>
        <w:t xml:space="preserve"> capacidad de mantener de manera descentralizada y distribuida un registro inmutable, confiable y verificable de transacciones o eventos realizados por los participantes del sistema. Es importante destacar de que parte de la seguridad inherente del sistema se debe a</w:t>
      </w:r>
      <w:r w:rsidR="003C78FC">
        <w:rPr>
          <w:lang w:val="es-CR"/>
        </w:rPr>
        <w:t xml:space="preserve"> las operaciones realizadas por los nodos participantes de sistema distribuido. El sistema ordena las transacciones colocándolas en grupos denominados bloques, estos bloques se conectan entre sí obteniendo el nombre de </w:t>
      </w:r>
      <w:proofErr w:type="spellStart"/>
      <w:r w:rsidR="003C78FC">
        <w:rPr>
          <w:lang w:val="es-CR"/>
        </w:rPr>
        <w:t>blockchain</w:t>
      </w:r>
      <w:proofErr w:type="spellEnd"/>
      <w:r w:rsidR="003C78FC">
        <w:rPr>
          <w:lang w:val="es-CR"/>
        </w:rPr>
        <w:t xml:space="preserve"> (cadena de bloques).</w:t>
      </w:r>
    </w:p>
    <w:p w14:paraId="30E9FC9F" w14:textId="77777777" w:rsidR="003C78FC" w:rsidRPr="00DE4A08" w:rsidRDefault="003C78FC" w:rsidP="00DE4A08">
      <w:pPr>
        <w:pStyle w:val="Text"/>
        <w:ind w:firstLine="0"/>
        <w:rPr>
          <w:lang w:val="es-CR"/>
        </w:rPr>
      </w:pPr>
      <w:r>
        <w:rPr>
          <w:lang w:val="es-CR"/>
        </w:rPr>
        <w:tab/>
        <w:t>Para decidir cuando un bloque debe ser agregado a la cadena, el sistema crea un mecanismo de verificación criptográfica que se conoce como “</w:t>
      </w:r>
      <w:proofErr w:type="spellStart"/>
      <w:r>
        <w:rPr>
          <w:i/>
          <w:lang w:val="es-CR"/>
        </w:rPr>
        <w:t>proof</w:t>
      </w:r>
      <w:proofErr w:type="spellEnd"/>
      <w:r>
        <w:rPr>
          <w:i/>
          <w:lang w:val="es-CR"/>
        </w:rPr>
        <w:t xml:space="preserve"> </w:t>
      </w:r>
      <w:proofErr w:type="spellStart"/>
      <w:r>
        <w:rPr>
          <w:i/>
          <w:lang w:val="es-CR"/>
        </w:rPr>
        <w:t>of</w:t>
      </w:r>
      <w:proofErr w:type="spellEnd"/>
      <w:r>
        <w:rPr>
          <w:i/>
          <w:lang w:val="es-CR"/>
        </w:rPr>
        <w:t xml:space="preserve"> </w:t>
      </w:r>
      <w:proofErr w:type="spellStart"/>
      <w:r>
        <w:rPr>
          <w:i/>
          <w:lang w:val="es-CR"/>
        </w:rPr>
        <w:t>work</w:t>
      </w:r>
      <w:proofErr w:type="spellEnd"/>
      <w:r>
        <w:rPr>
          <w:lang w:val="es-CR"/>
        </w:rPr>
        <w:t>”</w:t>
      </w:r>
      <w:r>
        <w:rPr>
          <w:i/>
          <w:lang w:val="es-CR"/>
        </w:rPr>
        <w:t xml:space="preserve"> </w:t>
      </w:r>
      <w:r>
        <w:rPr>
          <w:lang w:val="es-CR"/>
        </w:rPr>
        <w:t xml:space="preserve">esto obliga a los nodos que participan a resolver un problema matemático usualmente difícil, cuya solución requiere de mucho poder computacional y que asegura que la incorporación de bloques fraudulentos sea prácticamente imposible, ya que el poder computacional requerido para lograr una cadena de bloques verificable y que sea aceptada  por la totalidad de la red, sería inmenso. </w:t>
      </w:r>
    </w:p>
    <w:p w14:paraId="1B8D2453" w14:textId="77777777" w:rsidR="00E97402" w:rsidRPr="00DE4A08" w:rsidRDefault="00E97402">
      <w:pPr>
        <w:pStyle w:val="Text"/>
        <w:rPr>
          <w:lang w:val="es-CR"/>
        </w:rPr>
      </w:pPr>
    </w:p>
    <w:p w14:paraId="10B73F59" w14:textId="77777777" w:rsidR="00C76730" w:rsidRPr="00C76730" w:rsidRDefault="00061038" w:rsidP="00C76730">
      <w:pPr>
        <w:pStyle w:val="Heading1"/>
        <w:rPr>
          <w:rFonts w:ascii="ZSym" w:hAnsi="ZSym"/>
          <w:lang w:val="es-CR"/>
        </w:rPr>
      </w:pPr>
      <w:r>
        <w:rPr>
          <w:lang w:val="es-CR"/>
        </w:rPr>
        <w:t xml:space="preserve">Expresando El modelo en </w:t>
      </w:r>
      <w:r>
        <w:rPr>
          <w:rFonts w:ascii="ZSym" w:hAnsi="ZSym"/>
          <w:lang w:val="es-CR"/>
        </w:rPr>
        <w:t>ℤ</w:t>
      </w:r>
    </w:p>
    <w:p w14:paraId="6105FFD6" w14:textId="11829936" w:rsidR="00C76730" w:rsidRDefault="00C76730" w:rsidP="00C76730">
      <w:pPr>
        <w:rPr>
          <w:lang w:val="es-CR"/>
        </w:rPr>
      </w:pPr>
      <w:r>
        <w:rPr>
          <w:lang w:val="es-CR"/>
        </w:rPr>
        <w:t xml:space="preserve">Para simplificar la descripción del modelo y abstraer las particularidades de implementaciones orientadas al manejo de criptomonedas, el modelo descrito está basado en la implementación de </w:t>
      </w:r>
      <w:proofErr w:type="spellStart"/>
      <w:r>
        <w:rPr>
          <w:lang w:val="es-CR"/>
        </w:rPr>
        <w:t>Lauri</w:t>
      </w:r>
      <w:proofErr w:type="spellEnd"/>
      <w:r>
        <w:rPr>
          <w:lang w:val="es-CR"/>
        </w:rPr>
        <w:t xml:space="preserve"> </w:t>
      </w:r>
      <w:proofErr w:type="spellStart"/>
      <w:r>
        <w:rPr>
          <w:lang w:val="es-CR"/>
        </w:rPr>
        <w:t>Hartikka</w:t>
      </w:r>
      <w:proofErr w:type="spellEnd"/>
      <w:r>
        <w:rPr>
          <w:lang w:val="es-CR"/>
        </w:rPr>
        <w:t xml:space="preserve"> de </w:t>
      </w:r>
      <w:proofErr w:type="spellStart"/>
      <w:r>
        <w:rPr>
          <w:lang w:val="es-CR"/>
        </w:rPr>
        <w:t>NaiveChain</w:t>
      </w:r>
      <w:proofErr w:type="spellEnd"/>
      <w:r>
        <w:rPr>
          <w:lang w:val="es-CR"/>
        </w:rPr>
        <w:t xml:space="preserve">, que implementa el algoritmo </w:t>
      </w:r>
      <w:r w:rsidR="00E75D2B">
        <w:rPr>
          <w:lang w:val="es-CR"/>
        </w:rPr>
        <w:t xml:space="preserve">básico de </w:t>
      </w:r>
      <w:proofErr w:type="spellStart"/>
      <w:r w:rsidR="00E75D2B">
        <w:rPr>
          <w:lang w:val="es-CR"/>
        </w:rPr>
        <w:t>blockchain</w:t>
      </w:r>
      <w:proofErr w:type="spellEnd"/>
      <w:r w:rsidR="00E75D2B">
        <w:rPr>
          <w:lang w:val="es-CR"/>
        </w:rPr>
        <w:t xml:space="preserve"> sin las complejidades propias de otras plataformas como Bitcoin y </w:t>
      </w:r>
      <w:r w:rsidR="00D652AE">
        <w:rPr>
          <w:lang w:val="es-CR"/>
        </w:rPr>
        <w:t>Ethereum [</w:t>
      </w:r>
      <w:r w:rsidR="00E75D2B">
        <w:rPr>
          <w:lang w:val="es-CR"/>
        </w:rPr>
        <w:t>3].</w:t>
      </w:r>
    </w:p>
    <w:p w14:paraId="3E34B206" w14:textId="77777777" w:rsidR="001A2962" w:rsidRDefault="001A2962" w:rsidP="00F5605A">
      <w:pPr>
        <w:jc w:val="both"/>
        <w:rPr>
          <w:lang w:val="es-CR"/>
        </w:rPr>
      </w:pPr>
      <w:r>
        <w:rPr>
          <w:lang w:val="es-CR"/>
        </w:rPr>
        <w:t xml:space="preserve">Vamos a definir las entidades que debemos conocer para implementar un sistema de </w:t>
      </w:r>
      <w:proofErr w:type="spellStart"/>
      <w:r>
        <w:rPr>
          <w:lang w:val="es-CR"/>
        </w:rPr>
        <w:t>blockchain</w:t>
      </w:r>
      <w:proofErr w:type="spellEnd"/>
      <w:r>
        <w:rPr>
          <w:lang w:val="es-CR"/>
        </w:rPr>
        <w:t>.</w:t>
      </w:r>
    </w:p>
    <w:p w14:paraId="069E5EA2" w14:textId="77777777" w:rsidR="00F5605A" w:rsidRDefault="00F5605A" w:rsidP="00F5605A">
      <w:pPr>
        <w:jc w:val="both"/>
        <w:rPr>
          <w:lang w:val="es-CR"/>
        </w:rPr>
      </w:pPr>
    </w:p>
    <w:p w14:paraId="04A12726" w14:textId="77777777" w:rsidR="00F5605A" w:rsidRDefault="00F5605A" w:rsidP="00F5605A">
      <w:pPr>
        <w:jc w:val="both"/>
        <w:rPr>
          <w:lang w:val="es-CR"/>
        </w:rPr>
      </w:pPr>
      <w:r>
        <w:rPr>
          <w:lang w:val="es-CR"/>
        </w:rPr>
        <w:t xml:space="preserve">Inicialmente definimos todos los mensajes posibles del </w:t>
      </w:r>
      <w:r w:rsidR="00C76730">
        <w:rPr>
          <w:lang w:val="es-CR"/>
        </w:rPr>
        <w:t>sistema en</w:t>
      </w:r>
      <w:r>
        <w:rPr>
          <w:lang w:val="es-CR"/>
        </w:rPr>
        <w:t xml:space="preserve"> el conjunto </w:t>
      </w:r>
      <w:r>
        <w:rPr>
          <w:i/>
          <w:lang w:val="es-CR"/>
        </w:rPr>
        <w:t>Reporte</w:t>
      </w:r>
      <w:r>
        <w:rPr>
          <w:lang w:val="es-CR"/>
        </w:rPr>
        <w:t xml:space="preserve"> que </w:t>
      </w:r>
      <w:r w:rsidR="00DB2C92">
        <w:rPr>
          <w:lang w:val="es-CR"/>
        </w:rPr>
        <w:t>consiste en la siguiente enumeración:</w:t>
      </w:r>
    </w:p>
    <w:p w14:paraId="35679C6B" w14:textId="77777777" w:rsidR="00DB2C92" w:rsidRDefault="00DB2C92" w:rsidP="00DB2C92">
      <w:pPr>
        <w:pStyle w:val="ZParTop"/>
      </w:pPr>
    </w:p>
    <w:p w14:paraId="62E896E0"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DB2C92">
        <w:rPr>
          <w:i/>
        </w:rPr>
        <w:t>R</w:t>
      </w:r>
      <w:r>
        <w:rPr>
          <w:i/>
        </w:rPr>
        <w:t>eporte</w:t>
      </w:r>
      <w:r w:rsidRPr="00DB2C92">
        <w:t>:</w:t>
      </w:r>
      <w:r>
        <w:t xml:space="preserve">:= </w:t>
      </w:r>
      <w:r w:rsidRPr="00DB2C92">
        <w:rPr>
          <w:i/>
        </w:rPr>
        <w:t>O</w:t>
      </w:r>
      <w:r>
        <w:rPr>
          <w:i/>
        </w:rPr>
        <w:t>kay</w:t>
      </w:r>
      <w:r>
        <w:t xml:space="preserve"> | </w:t>
      </w:r>
      <w:r w:rsidRPr="00DB2C92">
        <w:rPr>
          <w:i/>
        </w:rPr>
        <w:t>B</w:t>
      </w:r>
      <w:r>
        <w:rPr>
          <w:i/>
        </w:rPr>
        <w:t>loque</w:t>
      </w:r>
      <w:r w:rsidR="00A475A6">
        <w:rPr>
          <w:i/>
        </w:rPr>
        <w:t xml:space="preserve">Invalido </w:t>
      </w:r>
      <w:r w:rsidR="00A475A6">
        <w:t xml:space="preserve">| </w:t>
      </w:r>
      <w:r w:rsidR="00A475A6" w:rsidRPr="00A475A6">
        <w:rPr>
          <w:i/>
        </w:rPr>
        <w:t>R</w:t>
      </w:r>
      <w:r w:rsidR="00A475A6">
        <w:rPr>
          <w:i/>
        </w:rPr>
        <w:t>echazo</w:t>
      </w:r>
      <w:r w:rsidR="00A475A6">
        <w:t xml:space="preserve"> </w:t>
      </w:r>
    </w:p>
    <w:p w14:paraId="0FF0FFB2" w14:textId="77777777" w:rsidR="00DB2C92" w:rsidRDefault="00DB2C92" w:rsidP="00DB2C92">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p>
    <w:p w14:paraId="2B8E0DDB" w14:textId="77777777" w:rsidR="00DB2C92" w:rsidRPr="00DB2C92" w:rsidRDefault="00DB2C92" w:rsidP="00DB2C92">
      <w:pPr>
        <w:pStyle w:val="ZParBottom"/>
        <w:ind w:left="720"/>
      </w:pPr>
    </w:p>
    <w:p w14:paraId="03B65B43" w14:textId="77777777" w:rsidR="001A2962" w:rsidRDefault="001A2962" w:rsidP="00074D34">
      <w:pPr>
        <w:pStyle w:val="Heading2"/>
      </w:pPr>
      <w:proofErr w:type="spellStart"/>
      <w:r>
        <w:t>Bloques</w:t>
      </w:r>
      <w:proofErr w:type="spellEnd"/>
    </w:p>
    <w:p w14:paraId="05D7BE82" w14:textId="77777777" w:rsidR="001A2962" w:rsidRDefault="00074D34" w:rsidP="00074D34">
      <w:pPr>
        <w:jc w:val="center"/>
        <w:rPr>
          <w:lang w:val="es-CR"/>
        </w:rPr>
      </w:pPr>
      <w:r>
        <w:rPr>
          <w:lang w:val="es-CR"/>
        </w:rPr>
        <w:t>4</w:t>
      </w:r>
      <w:r w:rsidR="001A2962">
        <w:rPr>
          <w:lang w:val="es-CR"/>
        </w:rPr>
        <w:t xml:space="preserve"> correspondientes a las transacciones o eventos ocurridos en el sistema. Para lograr este encadenamiento cada bloque debe contener además de los datos, una firma única que lo identifica y la firma del bloque anterior.</w:t>
      </w:r>
    </w:p>
    <w:p w14:paraId="40B4384D" w14:textId="77777777" w:rsidR="001A2962" w:rsidRDefault="001A2962" w:rsidP="001A2962">
      <w:pPr>
        <w:rPr>
          <w:lang w:val="es-CR"/>
        </w:rPr>
      </w:pPr>
    </w:p>
    <w:p w14:paraId="5CE0A8DA" w14:textId="77777777" w:rsidR="001A2962" w:rsidRDefault="00540C9A" w:rsidP="001A2962">
      <w:pPr>
        <w:rPr>
          <w:lang w:val="es-CR"/>
        </w:rPr>
      </w:pPr>
      <w:r w:rsidRPr="00540C9A">
        <w:rPr>
          <w:lang w:val="es-CR"/>
        </w:rPr>
        <w:t>Para definir un bloque</w:t>
      </w:r>
      <w:r>
        <w:rPr>
          <w:lang w:val="es-CR"/>
        </w:rPr>
        <w:t xml:space="preserve"> nuevo requerimos los siguientes arreglos dados, para poder registrar los datos, la firma del bloque actual y anterior y la fecha de creación del bloque.</w:t>
      </w:r>
    </w:p>
    <w:p w14:paraId="31BAACF4" w14:textId="77777777" w:rsidR="00074D34" w:rsidRDefault="00074D34" w:rsidP="0059374B">
      <w:pPr>
        <w:pStyle w:val="ZParTop"/>
      </w:pPr>
    </w:p>
    <w:p w14:paraId="6189ECD9" w14:textId="77777777" w:rsidR="0059374B" w:rsidRDefault="0059374B" w:rsidP="0059374B">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Pr>
          <w:i/>
        </w:rPr>
        <w:t>FINGERPRINT</w:t>
      </w:r>
      <w:r w:rsidRPr="0059374B">
        <w:t>,</w:t>
      </w:r>
      <w:r>
        <w:t xml:space="preserve"> </w:t>
      </w:r>
      <w:r w:rsidRPr="0059374B">
        <w:rPr>
          <w:i/>
        </w:rPr>
        <w:t>T</w:t>
      </w:r>
      <w:r>
        <w:rPr>
          <w:i/>
        </w:rPr>
        <w:t>IMESTAMP</w:t>
      </w:r>
      <w:r w:rsidRPr="0059374B">
        <w:t>,</w:t>
      </w:r>
      <w:r>
        <w:t xml:space="preserve"> </w:t>
      </w:r>
      <w:r w:rsidRPr="0059374B">
        <w:rPr>
          <w:i/>
        </w:rPr>
        <w:t>D</w:t>
      </w:r>
      <w:r>
        <w:rPr>
          <w:i/>
        </w:rPr>
        <w:t>ATA</w:t>
      </w:r>
      <w:r>
        <w:t>]</w:t>
      </w:r>
    </w:p>
    <w:p w14:paraId="0350235E" w14:textId="77777777" w:rsidR="0059374B" w:rsidRPr="0059374B" w:rsidRDefault="0059374B" w:rsidP="0059374B">
      <w:pPr>
        <w:pStyle w:val="ZParBottom"/>
        <w:ind w:left="720"/>
      </w:pPr>
    </w:p>
    <w:p w14:paraId="34697B28" w14:textId="77777777" w:rsidR="00074D34" w:rsidRDefault="00074D34" w:rsidP="001A2962">
      <w:pPr>
        <w:rPr>
          <w:lang w:val="es-CR"/>
        </w:rPr>
      </w:pPr>
      <w:r>
        <w:rPr>
          <w:lang w:val="es-CR"/>
        </w:rPr>
        <w:t>No requerimos saber más detalle de la estructura interna de los datos del bloque, ni de la representaci</w:t>
      </w:r>
      <w:r w:rsidR="00540C9A">
        <w:rPr>
          <w:lang w:val="es-CR"/>
        </w:rPr>
        <w:t>ón de las firmas criptográficas de cada bloque.</w:t>
      </w:r>
    </w:p>
    <w:p w14:paraId="4DA6753D" w14:textId="77777777" w:rsidR="00540C9A" w:rsidRDefault="00540C9A" w:rsidP="001A2962">
      <w:pPr>
        <w:rPr>
          <w:lang w:val="es-CR"/>
        </w:rPr>
      </w:pPr>
    </w:p>
    <w:p w14:paraId="05EC8F7D" w14:textId="77777777" w:rsidR="00540C9A" w:rsidRDefault="00540C9A" w:rsidP="001A2962">
      <w:pPr>
        <w:rPr>
          <w:lang w:val="es-CR"/>
        </w:rPr>
      </w:pPr>
      <w:r>
        <w:rPr>
          <w:lang w:val="es-CR"/>
        </w:rPr>
        <w:t>Entonces un bloque va a estar definido por el esquema:</w:t>
      </w:r>
    </w:p>
    <w:p w14:paraId="5F495838" w14:textId="77777777" w:rsidR="00540C9A" w:rsidRPr="006D6AE8" w:rsidRDefault="00540C9A" w:rsidP="008803F0">
      <w:pPr>
        <w:pStyle w:val="ZSchTop"/>
        <w:tabs>
          <w:tab w:val="left" w:pos="720"/>
          <w:tab w:val="left" w:pos="4320"/>
        </w:tabs>
        <w:ind w:left="604"/>
        <w:rPr>
          <w:u w:val="single"/>
          <w:lang w:val="en-US"/>
        </w:rPr>
      </w:pPr>
      <w:r>
        <w:rPr>
          <w:u w:val="single"/>
        </w:rPr>
        <w:tab/>
      </w:r>
      <w:r w:rsidRPr="006D6AE8">
        <w:rPr>
          <w:i/>
          <w:lang w:val="en-US"/>
        </w:rPr>
        <w:t>Bloque</w:t>
      </w:r>
      <w:r w:rsidRPr="006D6AE8">
        <w:rPr>
          <w:u w:val="single"/>
          <w:lang w:val="en-US"/>
        </w:rPr>
        <w:tab/>
      </w:r>
    </w:p>
    <w:p w14:paraId="1BCA43D2" w14:textId="77777777" w:rsidR="00361415" w:rsidRDefault="00361415"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fingerprint:FINGERPRIN</w:t>
      </w:r>
      <w:r w:rsidR="00EF1B85">
        <w:rPr>
          <w:i/>
          <w:lang w:val="en-US"/>
        </w:rPr>
        <w:t>T</w:t>
      </w:r>
    </w:p>
    <w:p w14:paraId="3998A336" w14:textId="77777777" w:rsidR="00540C9A"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59374B">
        <w:rPr>
          <w:i/>
          <w:lang w:val="en-US"/>
        </w:rPr>
        <w:t>prevblock</w:t>
      </w:r>
      <w:r w:rsidRPr="0059374B">
        <w:rPr>
          <w:lang w:val="en-US"/>
        </w:rPr>
        <w:t xml:space="preserve">: </w:t>
      </w:r>
      <w:r w:rsidRPr="0059374B">
        <w:rPr>
          <w:i/>
          <w:lang w:val="en-US"/>
        </w:rPr>
        <w:t>FINGERPRINT</w:t>
      </w:r>
    </w:p>
    <w:p w14:paraId="2FBA12E1" w14:textId="77777777" w:rsidR="00FB62CE" w:rsidRPr="00FB62CE" w:rsidRDefault="00FB62CE"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indice</w:t>
      </w:r>
      <w:r w:rsidRPr="00FB62CE">
        <w:rPr>
          <w:lang w:val="en-US"/>
        </w:rPr>
        <w:t>:</w:t>
      </w:r>
      <w:r>
        <w:rPr>
          <w:lang w:val="en-US"/>
        </w:rPr>
        <w:t xml:space="preserve"> </w:t>
      </w:r>
      <w:r>
        <w:rPr>
          <w:rFonts w:ascii="ZSym" w:hAnsi="ZSym"/>
          <w:lang w:val="en-US"/>
        </w:rPr>
        <w:t>ℕ</w:t>
      </w:r>
    </w:p>
    <w:p w14:paraId="1073076D"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76403E">
        <w:rPr>
          <w:i/>
        </w:rPr>
        <w:t>timestamp</w:t>
      </w:r>
      <w:r w:rsidRPr="0076403E">
        <w:t xml:space="preserve">: </w:t>
      </w:r>
      <w:r w:rsidRPr="0076403E">
        <w:rPr>
          <w:i/>
        </w:rPr>
        <w:t>TIMESTAMP</w:t>
      </w:r>
    </w:p>
    <w:p w14:paraId="27F0913A" w14:textId="77777777" w:rsidR="00540C9A" w:rsidRPr="0076403E" w:rsidRDefault="00540C9A" w:rsidP="00540C9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6403E">
        <w:rPr>
          <w:i/>
        </w:rPr>
        <w:t>data</w:t>
      </w:r>
      <w:r w:rsidRPr="0076403E">
        <w:t xml:space="preserve">: </w:t>
      </w:r>
      <w:r w:rsidRPr="0076403E">
        <w:rPr>
          <w:i/>
        </w:rPr>
        <w:t>DATA</w:t>
      </w:r>
    </w:p>
    <w:p w14:paraId="5300337D" w14:textId="77777777" w:rsidR="00540C9A" w:rsidRPr="0076403E" w:rsidRDefault="00540C9A" w:rsidP="00540C9A">
      <w:pPr>
        <w:pStyle w:val="ZSchBottom"/>
        <w:ind w:left="720"/>
      </w:pPr>
    </w:p>
    <w:p w14:paraId="49C41EF2" w14:textId="203530B0" w:rsidR="00826DB9" w:rsidRDefault="00A72846" w:rsidP="00A72846">
      <w:pPr>
        <w:jc w:val="both"/>
        <w:rPr>
          <w:lang w:val="es-CR"/>
        </w:rPr>
      </w:pPr>
      <w:r w:rsidRPr="00A72846">
        <w:rPr>
          <w:lang w:val="es-CR"/>
        </w:rPr>
        <w:t>Se va</w:t>
      </w:r>
      <w:r>
        <w:rPr>
          <w:lang w:val="es-CR"/>
        </w:rPr>
        <w:t xml:space="preserve"> a requerir de una función que nos calcula el </w:t>
      </w:r>
      <w:proofErr w:type="spellStart"/>
      <w:r>
        <w:rPr>
          <w:lang w:val="es-CR"/>
        </w:rPr>
        <w:t>fingerprint</w:t>
      </w:r>
      <w:proofErr w:type="spellEnd"/>
      <w:r>
        <w:rPr>
          <w:lang w:val="es-CR"/>
        </w:rPr>
        <w:t xml:space="preserve"> de un bloque, vamos a describir dicha función como:</w:t>
      </w:r>
    </w:p>
    <w:p w14:paraId="03E41045" w14:textId="77777777" w:rsidR="00A72846" w:rsidRDefault="00A72846" w:rsidP="00A72846">
      <w:pPr>
        <w:jc w:val="both"/>
        <w:rPr>
          <w:lang w:val="es-CR"/>
        </w:rPr>
      </w:pPr>
    </w:p>
    <w:p w14:paraId="5F50DF30" w14:textId="77777777" w:rsidR="00A72846" w:rsidRDefault="00A72846" w:rsidP="00A72846">
      <w:pPr>
        <w:pStyle w:val="ZAxTop"/>
      </w:pPr>
    </w:p>
    <w:p w14:paraId="3C8F1026" w14:textId="04D0E57F" w:rsidR="00A72846" w:rsidRPr="00064D13" w:rsidRDefault="00A72846"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 xml:space="preserve">getFingerprint </w:t>
      </w:r>
      <w:r w:rsidRPr="00064D13">
        <w:rPr>
          <w:sz w:val="18"/>
          <w:lang w:val="en-US"/>
        </w:rPr>
        <w:t xml:space="preserve">: </w:t>
      </w:r>
      <w:r w:rsidRPr="00064D13">
        <w:rPr>
          <w:i/>
          <w:sz w:val="18"/>
          <w:lang w:val="en-US"/>
        </w:rPr>
        <w:t xml:space="preserve">Bloque </w:t>
      </w:r>
      <w:r w:rsidRPr="00064D13">
        <w:rPr>
          <w:rFonts w:ascii="ZSym" w:hAnsi="ZSym"/>
          <w:sz w:val="18"/>
          <w:lang w:val="en-US"/>
        </w:rPr>
        <w:t xml:space="preserve">→ </w:t>
      </w:r>
      <w:r w:rsidRPr="00064D13">
        <w:rPr>
          <w:i/>
          <w:sz w:val="18"/>
          <w:lang w:val="en-US"/>
        </w:rPr>
        <w:t>FINGERPRINT</w:t>
      </w:r>
    </w:p>
    <w:p w14:paraId="5D00F501" w14:textId="0A62E80A" w:rsidR="00064D13" w:rsidRPr="00064D13" w:rsidRDefault="00064D13" w:rsidP="00A7284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sz w:val="18"/>
          <w:lang w:val="en-US"/>
        </w:rPr>
      </w:pPr>
      <w:r w:rsidRPr="00064D13">
        <w:rPr>
          <w:i/>
          <w:sz w:val="18"/>
          <w:lang w:val="en-US"/>
        </w:rPr>
        <w:t>createFinger</w:t>
      </w:r>
      <w:r w:rsidR="00BE1934">
        <w:rPr>
          <w:i/>
          <w:sz w:val="18"/>
          <w:lang w:val="en-US"/>
        </w:rPr>
        <w:t>p</w:t>
      </w:r>
      <w:r w:rsidRPr="00064D13">
        <w:rPr>
          <w:i/>
          <w:sz w:val="18"/>
          <w:lang w:val="en-US"/>
        </w:rPr>
        <w:t>rint</w:t>
      </w:r>
      <w:r w:rsidRPr="00064D13">
        <w:rPr>
          <w:sz w:val="18"/>
          <w:lang w:val="en-US"/>
        </w:rPr>
        <w:t xml:space="preserve">: </w:t>
      </w:r>
      <w:r w:rsidRPr="00064D13">
        <w:rPr>
          <w:i/>
          <w:sz w:val="18"/>
          <w:lang w:val="en-US"/>
        </w:rPr>
        <w:t>BloqueEntrada</w:t>
      </w:r>
      <w:r w:rsidRPr="00064D13">
        <w:rPr>
          <w:rFonts w:ascii="ZSym" w:hAnsi="ZSym"/>
          <w:sz w:val="18"/>
          <w:lang w:val="en-US"/>
        </w:rPr>
        <w:t>→</w:t>
      </w:r>
      <w:r w:rsidRPr="00064D13">
        <w:rPr>
          <w:i/>
          <w:sz w:val="18"/>
          <w:lang w:val="en-US"/>
        </w:rPr>
        <w:t xml:space="preserve"> FINGERPRINT</w:t>
      </w:r>
    </w:p>
    <w:p w14:paraId="576B683B" w14:textId="77777777" w:rsidR="00A72846" w:rsidRDefault="00C76730" w:rsidP="00A72846">
      <w:pPr>
        <w:pStyle w:val="ZAxBottom"/>
        <w:ind w:left="720"/>
        <w:rPr>
          <w:lang w:val="en-US"/>
        </w:rPr>
      </w:pPr>
      <w:r>
        <w:rPr>
          <w:lang w:val="en-US"/>
        </w:rPr>
        <w:t>a</w:t>
      </w:r>
    </w:p>
    <w:p w14:paraId="2EFA8D86" w14:textId="77777777" w:rsidR="00BD0E16" w:rsidRPr="00BD0E16" w:rsidRDefault="00BD0E16" w:rsidP="00BD0E16">
      <w:pPr>
        <w:rPr>
          <w:lang w:val="es-CR"/>
        </w:rPr>
      </w:pPr>
    </w:p>
    <w:p w14:paraId="4E8A84E3" w14:textId="699FC9AF" w:rsidR="00972E9C" w:rsidRDefault="00972E9C" w:rsidP="00972E9C">
      <w:pPr>
        <w:pStyle w:val="Heading2"/>
      </w:pPr>
      <w:proofErr w:type="spellStart"/>
      <w:r>
        <w:t>Nodos</w:t>
      </w:r>
      <w:proofErr w:type="spellEnd"/>
    </w:p>
    <w:p w14:paraId="3318D00F" w14:textId="0DA47DFC" w:rsidR="00972E9C" w:rsidRDefault="00972E9C" w:rsidP="00972E9C">
      <w:pPr>
        <w:rPr>
          <w:lang w:val="es-CR"/>
        </w:rPr>
      </w:pPr>
      <w:r w:rsidRPr="00972E9C">
        <w:rPr>
          <w:lang w:val="es-CR"/>
        </w:rPr>
        <w:t>Establecemos que un n</w:t>
      </w:r>
      <w:r>
        <w:rPr>
          <w:lang w:val="es-CR"/>
        </w:rPr>
        <w:t xml:space="preserve">odo en la cadena de </w:t>
      </w:r>
      <w:proofErr w:type="spellStart"/>
      <w:r>
        <w:rPr>
          <w:lang w:val="es-CR"/>
        </w:rPr>
        <w:t>blockchain</w:t>
      </w:r>
      <w:proofErr w:type="spellEnd"/>
      <w:r>
        <w:rPr>
          <w:lang w:val="es-CR"/>
        </w:rPr>
        <w:t xml:space="preserve"> es una entidad que mantiene una secuencia dada de bloques</w:t>
      </w:r>
      <w:r w:rsidR="00333D4A">
        <w:rPr>
          <w:lang w:val="es-CR"/>
        </w:rPr>
        <w:t>.</w:t>
      </w:r>
    </w:p>
    <w:p w14:paraId="7A81F141" w14:textId="66113A1B" w:rsidR="00333D4A" w:rsidRDefault="00333D4A" w:rsidP="00972E9C">
      <w:pPr>
        <w:rPr>
          <w:lang w:val="es-CR"/>
        </w:rPr>
      </w:pPr>
    </w:p>
    <w:p w14:paraId="02F99845" w14:textId="6D4CB8FA" w:rsidR="00333D4A" w:rsidRDefault="00333D4A" w:rsidP="00333D4A">
      <w:pPr>
        <w:rPr>
          <w:lang w:val="es-CR"/>
        </w:rPr>
      </w:pPr>
      <w:r>
        <w:rPr>
          <w:lang w:val="es-CR"/>
        </w:rPr>
        <w:t>Vamos a definir como arreglos dados para los nodos</w:t>
      </w:r>
    </w:p>
    <w:p w14:paraId="2DE0A98D" w14:textId="2D662298" w:rsidR="00222D58" w:rsidRDefault="00222D58" w:rsidP="00222D58">
      <w:pPr>
        <w:rPr>
          <w:lang w:val="es-CR"/>
        </w:rPr>
      </w:pPr>
    </w:p>
    <w:p w14:paraId="4249F776" w14:textId="3DDEB90B" w:rsidR="00472BC6" w:rsidRDefault="00BC49D4" w:rsidP="00222D58">
      <w:pPr>
        <w:rPr>
          <w:lang w:val="es-CR"/>
        </w:rPr>
      </w:pPr>
      <w:r>
        <w:rPr>
          <w:lang w:val="es-CR"/>
        </w:rPr>
        <w:t>La dirección IP va a servir de identificador único para el nodo</w:t>
      </w:r>
    </w:p>
    <w:p w14:paraId="15F4ED3C" w14:textId="703DDA74" w:rsidR="00472BC6" w:rsidRDefault="00472BC6" w:rsidP="00472BC6">
      <w:pPr>
        <w:pStyle w:val="ZParTop"/>
      </w:pPr>
    </w:p>
    <w:p w14:paraId="0FF2952C" w14:textId="3D2DBA9D" w:rsidR="00472BC6"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t>[</w:t>
      </w:r>
      <w:r w:rsidRPr="00472BC6">
        <w:rPr>
          <w:i/>
        </w:rPr>
        <w:t>I</w:t>
      </w:r>
      <w:r>
        <w:rPr>
          <w:i/>
        </w:rPr>
        <w:t>PADDRESS</w:t>
      </w:r>
      <w:r>
        <w:t>]</w:t>
      </w:r>
    </w:p>
    <w:p w14:paraId="15844A82" w14:textId="77777777" w:rsidR="00472BC6" w:rsidRPr="00472BC6" w:rsidRDefault="00472BC6" w:rsidP="00472BC6">
      <w:pPr>
        <w:pStyle w:val="ZParBottom"/>
        <w:ind w:left="720"/>
      </w:pPr>
    </w:p>
    <w:p w14:paraId="6E41E3E6" w14:textId="301DDEC3" w:rsidR="00472BC6" w:rsidRDefault="00472BC6" w:rsidP="00222D58">
      <w:pPr>
        <w:rPr>
          <w:lang w:val="es-CR"/>
        </w:rPr>
      </w:pPr>
    </w:p>
    <w:p w14:paraId="04F7BEFA" w14:textId="2F663205" w:rsidR="00472BC6" w:rsidRDefault="00472BC6" w:rsidP="00472BC6">
      <w:pPr>
        <w:pStyle w:val="ZParTop"/>
      </w:pPr>
    </w:p>
    <w:p w14:paraId="7E99C24E" w14:textId="473E109B" w:rsidR="00472BC6" w:rsidRPr="00E7690D" w:rsidRDefault="00472BC6" w:rsidP="00472BC6">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sidRPr="00472BC6">
        <w:rPr>
          <w:i/>
        </w:rPr>
        <w:t>S</w:t>
      </w:r>
      <w:r>
        <w:rPr>
          <w:i/>
        </w:rPr>
        <w:t xml:space="preserve">tatus </w:t>
      </w:r>
      <w:r w:rsidRPr="00472BC6">
        <w:t>:</w:t>
      </w:r>
      <w:r w:rsidR="00EA00F1">
        <w:t>:</w:t>
      </w:r>
      <w:r>
        <w:t xml:space="preserve">= </w:t>
      </w:r>
      <w:r w:rsidRPr="00472BC6">
        <w:rPr>
          <w:i/>
        </w:rPr>
        <w:t>A</w:t>
      </w:r>
      <w:r>
        <w:rPr>
          <w:i/>
        </w:rPr>
        <w:t xml:space="preserve">ctivo </w:t>
      </w:r>
      <w:r w:rsidR="00E7690D" w:rsidRPr="00E7690D">
        <w:t>|</w:t>
      </w:r>
      <w:r w:rsidR="00E7690D">
        <w:t xml:space="preserve"> </w:t>
      </w:r>
      <w:r w:rsidR="00E7690D" w:rsidRPr="00E7690D">
        <w:rPr>
          <w:i/>
        </w:rPr>
        <w:t>I</w:t>
      </w:r>
      <w:r w:rsidR="00E7690D">
        <w:rPr>
          <w:i/>
        </w:rPr>
        <w:t>nactivo</w:t>
      </w:r>
    </w:p>
    <w:p w14:paraId="4366C1C0" w14:textId="77777777" w:rsidR="00472BC6" w:rsidRPr="00472BC6" w:rsidRDefault="00472BC6" w:rsidP="00472BC6">
      <w:pPr>
        <w:pStyle w:val="ZParBottom"/>
        <w:ind w:left="720"/>
      </w:pPr>
    </w:p>
    <w:p w14:paraId="6E403428" w14:textId="55EB9422" w:rsidR="00472BC6" w:rsidRPr="00222D58" w:rsidRDefault="00467430" w:rsidP="00222D58">
      <w:pPr>
        <w:rPr>
          <w:lang w:val="es-CR"/>
        </w:rPr>
      </w:pPr>
      <w:r>
        <w:rPr>
          <w:lang w:val="es-CR"/>
        </w:rPr>
        <w:t xml:space="preserve">La estructura de un nodo va a estar dada por un </w:t>
      </w:r>
      <w:r w:rsidR="00B2429E">
        <w:rPr>
          <w:lang w:val="es-CR"/>
        </w:rPr>
        <w:t>esquema que contiene una IP que suponemos única, un estado indicando su actividad en el sistema y una cadena que contiene la secuencia de bloques calculados al momento.</w:t>
      </w:r>
    </w:p>
    <w:p w14:paraId="59F28FE3" w14:textId="77777777" w:rsidR="00012034" w:rsidRPr="00012034" w:rsidRDefault="00012034" w:rsidP="00012034">
      <w:pPr>
        <w:pStyle w:val="ZSchTop"/>
        <w:tabs>
          <w:tab w:val="left" w:pos="720"/>
          <w:tab w:val="left" w:pos="4320"/>
        </w:tabs>
        <w:ind w:left="604"/>
        <w:rPr>
          <w:u w:val="single"/>
        </w:rPr>
      </w:pPr>
      <w:r>
        <w:rPr>
          <w:u w:val="single"/>
        </w:rPr>
        <w:tab/>
      </w:r>
      <w:r>
        <w:rPr>
          <w:i/>
        </w:rPr>
        <w:t>Nodo</w:t>
      </w:r>
      <w:r>
        <w:rPr>
          <w:u w:val="single"/>
        </w:rPr>
        <w:tab/>
      </w:r>
    </w:p>
    <w:p w14:paraId="25C5A59E" w14:textId="31D1C64A" w:rsidR="00BF2E3A" w:rsidRDefault="00DD3FFC"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IP</w:t>
      </w:r>
      <w:r>
        <w:t xml:space="preserve">: </w:t>
      </w:r>
      <w:r w:rsidR="00702514" w:rsidRPr="00702514">
        <w:rPr>
          <w:i/>
        </w:rPr>
        <w:t>I</w:t>
      </w:r>
      <w:r w:rsidR="00702514">
        <w:rPr>
          <w:i/>
        </w:rPr>
        <w:t>PADDRESS</w:t>
      </w:r>
    </w:p>
    <w:p w14:paraId="57B0CF96" w14:textId="70E58369" w:rsidR="007C31B8" w:rsidRDefault="007C31B8"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Estado</w:t>
      </w:r>
      <w:r>
        <w:t xml:space="preserve">: </w:t>
      </w:r>
      <w:r w:rsidRPr="007C31B8">
        <w:rPr>
          <w:i/>
        </w:rPr>
        <w:t>S</w:t>
      </w:r>
      <w:r>
        <w:rPr>
          <w:i/>
        </w:rPr>
        <w:t>tatus</w:t>
      </w:r>
    </w:p>
    <w:p w14:paraId="4986D965" w14:textId="6FA5C8D0" w:rsidR="00012034" w:rsidRDefault="00012034"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012034">
        <w:rPr>
          <w:i/>
        </w:rPr>
        <w:t>c</w:t>
      </w:r>
      <w:r>
        <w:rPr>
          <w:i/>
        </w:rPr>
        <w:t xml:space="preserve">adena: </w:t>
      </w:r>
      <w:r>
        <w:t>seq</w:t>
      </w:r>
      <w:r>
        <w:rPr>
          <w:i/>
        </w:rPr>
        <w:t xml:space="preserve"> Bloque</w:t>
      </w:r>
    </w:p>
    <w:p w14:paraId="4615D5B7" w14:textId="4BE79DB7" w:rsidR="00A07C57" w:rsidRPr="00A908E1" w:rsidRDefault="00A07C57" w:rsidP="00012034">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Pr="00A07C57">
        <w:t>:</w:t>
      </w:r>
      <w:r>
        <w:t xml:space="preserve"> </w:t>
      </w:r>
      <w:r w:rsidR="00A908E1">
        <w:rPr>
          <w:rFonts w:ascii="ZSym" w:hAnsi="ZSym"/>
        </w:rPr>
        <w:t>ℙ</w:t>
      </w:r>
      <w:r w:rsidR="00A908E1">
        <w:t xml:space="preserve"> </w:t>
      </w:r>
      <w:r w:rsidR="00A908E1" w:rsidRPr="00702514">
        <w:rPr>
          <w:i/>
        </w:rPr>
        <w:t>I</w:t>
      </w:r>
      <w:r w:rsidR="00A908E1">
        <w:rPr>
          <w:i/>
        </w:rPr>
        <w:t>PADDRESS</w:t>
      </w:r>
      <w:bookmarkStart w:id="1" w:name="_GoBack"/>
      <w:bookmarkEnd w:id="1"/>
    </w:p>
    <w:p w14:paraId="554EE10A" w14:textId="77777777" w:rsidR="00012034" w:rsidRPr="00012034" w:rsidRDefault="00012034" w:rsidP="00012034">
      <w:pPr>
        <w:pStyle w:val="ZSchBottom"/>
        <w:ind w:left="720"/>
      </w:pPr>
    </w:p>
    <w:p w14:paraId="1C5253BD" w14:textId="59908B07" w:rsidR="000F20F3" w:rsidRDefault="000F20F3" w:rsidP="00361415">
      <w:pPr>
        <w:rPr>
          <w:lang w:val="es-CR"/>
        </w:rPr>
      </w:pPr>
    </w:p>
    <w:p w14:paraId="3F6DA676" w14:textId="77777777" w:rsidR="000F20F3" w:rsidRPr="0076403E" w:rsidRDefault="000F20F3" w:rsidP="000F20F3">
      <w:pPr>
        <w:pStyle w:val="Heading2"/>
        <w:numPr>
          <w:ilvl w:val="0"/>
          <w:numId w:val="0"/>
        </w:numPr>
        <w:rPr>
          <w:lang w:val="es-CR"/>
        </w:rPr>
      </w:pPr>
    </w:p>
    <w:p w14:paraId="6C97C159" w14:textId="77777777" w:rsidR="000F20F3" w:rsidRDefault="000F20F3" w:rsidP="000F20F3">
      <w:pPr>
        <w:pStyle w:val="Heading2"/>
      </w:pPr>
      <w:proofErr w:type="spellStart"/>
      <w:r>
        <w:t>Creación</w:t>
      </w:r>
      <w:proofErr w:type="spellEnd"/>
      <w:r>
        <w:t xml:space="preserve"> de </w:t>
      </w:r>
      <w:proofErr w:type="spellStart"/>
      <w:r>
        <w:t>Bloques</w:t>
      </w:r>
      <w:proofErr w:type="spellEnd"/>
    </w:p>
    <w:p w14:paraId="14E17449" w14:textId="77777777" w:rsidR="000F20F3" w:rsidRDefault="000F20F3" w:rsidP="000F20F3">
      <w:pPr>
        <w:rPr>
          <w:lang w:val="es-CR"/>
        </w:rPr>
      </w:pPr>
      <w:r w:rsidRPr="00FE6998">
        <w:rPr>
          <w:lang w:val="es-CR"/>
        </w:rPr>
        <w:t>Para generar un bloque n</w:t>
      </w:r>
      <w:r>
        <w:rPr>
          <w:lang w:val="es-CR"/>
        </w:rPr>
        <w:t xml:space="preserve">uevo ocupamos definir un subtipo </w:t>
      </w:r>
      <w:proofErr w:type="spellStart"/>
      <w:r>
        <w:rPr>
          <w:i/>
          <w:lang w:val="es-CR"/>
        </w:rPr>
        <w:t>BloqueEntrada</w:t>
      </w:r>
      <w:proofErr w:type="spellEnd"/>
      <w:r>
        <w:rPr>
          <w:lang w:val="es-CR"/>
        </w:rPr>
        <w:t xml:space="preserve"> que vamos a utilizar para calcular el hash correspondiente al bloque.</w:t>
      </w:r>
    </w:p>
    <w:p w14:paraId="2836DF3A" w14:textId="77777777" w:rsidR="000F20F3" w:rsidRDefault="000F20F3" w:rsidP="000F20F3">
      <w:pPr>
        <w:rPr>
          <w:lang w:val="es-CR"/>
        </w:rPr>
      </w:pPr>
    </w:p>
    <w:p w14:paraId="5C1E6B37" w14:textId="77777777" w:rsidR="000F20F3" w:rsidRDefault="000F20F3" w:rsidP="000F20F3">
      <w:pPr>
        <w:rPr>
          <w:lang w:val="es-CR"/>
        </w:rPr>
      </w:pPr>
    </w:p>
    <w:p w14:paraId="16041132" w14:textId="77777777" w:rsidR="000F20F3" w:rsidRPr="00FE6998" w:rsidRDefault="000F20F3" w:rsidP="000F20F3">
      <w:pPr>
        <w:pStyle w:val="ZSchTop"/>
        <w:tabs>
          <w:tab w:val="left" w:pos="720"/>
          <w:tab w:val="left" w:pos="4320"/>
        </w:tabs>
        <w:ind w:left="604"/>
        <w:rPr>
          <w:u w:val="single"/>
          <w:lang w:val="en-US"/>
        </w:rPr>
      </w:pPr>
      <w:r>
        <w:rPr>
          <w:u w:val="single"/>
        </w:rPr>
        <w:tab/>
      </w:r>
      <w:r w:rsidRPr="00FE6998">
        <w:rPr>
          <w:i/>
          <w:lang w:val="en-US"/>
        </w:rPr>
        <w:t>BloqueEntrada</w:t>
      </w:r>
      <w:r w:rsidRPr="00FE6998">
        <w:rPr>
          <w:u w:val="single"/>
          <w:lang w:val="en-US"/>
        </w:rPr>
        <w:tab/>
      </w:r>
    </w:p>
    <w:p w14:paraId="35147A70"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prevblock</w:t>
      </w:r>
      <w:r w:rsidRPr="00FE6998">
        <w:rPr>
          <w:lang w:val="en-US"/>
        </w:rPr>
        <w:t xml:space="preserve">: </w:t>
      </w:r>
      <w:r w:rsidRPr="00FE6998">
        <w:rPr>
          <w:i/>
          <w:lang w:val="en-US"/>
        </w:rPr>
        <w:t>FINGERPRINT</w:t>
      </w:r>
      <w:commentRangeStart w:id="2"/>
      <w:r w:rsidRPr="00FE6998">
        <w:rPr>
          <w:i/>
          <w:lang w:val="en-US"/>
        </w:rPr>
        <w:t xml:space="preserve"> </w:t>
      </w:r>
      <w:commentRangeEnd w:id="2"/>
      <w:r w:rsidRPr="00FE6998">
        <w:rPr>
          <w:rStyle w:val="CommentReference"/>
          <w:noProof w:val="0"/>
          <w:lang w:val="en-US"/>
        </w:rPr>
        <w:commentReference w:id="2"/>
      </w:r>
    </w:p>
    <w:p w14:paraId="6DA9FB45"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indice</w:t>
      </w:r>
      <w:r w:rsidRPr="00FE6998">
        <w:rPr>
          <w:lang w:val="en-US"/>
        </w:rPr>
        <w:t xml:space="preserve">: </w:t>
      </w:r>
      <w:r w:rsidRPr="00FE6998">
        <w:rPr>
          <w:rFonts w:ascii="ZSym" w:hAnsi="ZSym"/>
          <w:lang w:val="en-US"/>
        </w:rPr>
        <w:t>ℕ</w:t>
      </w:r>
    </w:p>
    <w:p w14:paraId="2D196514" w14:textId="77777777" w:rsidR="000F20F3" w:rsidRPr="00FE6998"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FE6998">
        <w:rPr>
          <w:i/>
          <w:lang w:val="en-US"/>
        </w:rPr>
        <w:t>timestamp</w:t>
      </w:r>
      <w:r w:rsidRPr="00FE6998">
        <w:rPr>
          <w:lang w:val="en-US"/>
        </w:rPr>
        <w:t xml:space="preserve">: </w:t>
      </w:r>
      <w:r w:rsidRPr="00FE6998">
        <w:rPr>
          <w:i/>
          <w:lang w:val="en-US"/>
        </w:rPr>
        <w:t>TIMESTAMP</w:t>
      </w:r>
    </w:p>
    <w:p w14:paraId="42477008" w14:textId="77777777" w:rsidR="000F20F3" w:rsidRPr="00F5605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FE6998">
        <w:rPr>
          <w:i/>
        </w:rPr>
        <w:t>data</w:t>
      </w:r>
      <w:r w:rsidRPr="00FE6998">
        <w:t xml:space="preserve">: </w:t>
      </w:r>
      <w:r w:rsidRPr="00FE6998">
        <w:rPr>
          <w:i/>
        </w:rPr>
        <w:t>DATA</w:t>
      </w:r>
    </w:p>
    <w:p w14:paraId="49A1AC7C" w14:textId="77777777" w:rsidR="000F20F3" w:rsidRPr="00F5605A" w:rsidRDefault="000F20F3" w:rsidP="000F20F3">
      <w:pPr>
        <w:pStyle w:val="ZSchBottom"/>
        <w:ind w:left="720"/>
      </w:pPr>
    </w:p>
    <w:p w14:paraId="5A62F91F" w14:textId="77777777" w:rsidR="000F20F3" w:rsidRDefault="000F20F3" w:rsidP="000F20F3">
      <w:pPr>
        <w:jc w:val="both"/>
        <w:rPr>
          <w:szCs w:val="16"/>
          <w:lang w:val="es-CR"/>
        </w:rPr>
      </w:pPr>
      <w:r>
        <w:rPr>
          <w:szCs w:val="16"/>
          <w:lang w:val="es-CR"/>
        </w:rPr>
        <w:t xml:space="preserve">Utilizando </w:t>
      </w:r>
      <w:proofErr w:type="spellStart"/>
      <w:r>
        <w:rPr>
          <w:i/>
          <w:szCs w:val="16"/>
          <w:lang w:val="es-CR"/>
        </w:rPr>
        <w:t>BloqueEntrada</w:t>
      </w:r>
      <w:proofErr w:type="spellEnd"/>
      <w:r>
        <w:rPr>
          <w:szCs w:val="16"/>
          <w:lang w:val="es-CR"/>
        </w:rPr>
        <w:t xml:space="preserve"> y la función </w:t>
      </w:r>
      <w:proofErr w:type="spellStart"/>
      <w:r>
        <w:rPr>
          <w:i/>
          <w:szCs w:val="16"/>
          <w:lang w:val="es-CR"/>
        </w:rPr>
        <w:t>createFingerprint</w:t>
      </w:r>
      <w:proofErr w:type="spellEnd"/>
      <w:r>
        <w:rPr>
          <w:szCs w:val="16"/>
          <w:lang w:val="es-CR"/>
        </w:rPr>
        <w:t xml:space="preserve"> podemos generar una nueva instancia de un bloque y calcular su identificador único.</w:t>
      </w:r>
    </w:p>
    <w:p w14:paraId="21FBFF91" w14:textId="5AD80B62" w:rsidR="000F20F3" w:rsidRDefault="000F20F3" w:rsidP="000F20F3">
      <w:pPr>
        <w:jc w:val="both"/>
        <w:rPr>
          <w:szCs w:val="16"/>
          <w:lang w:val="es-CR"/>
        </w:rPr>
      </w:pPr>
    </w:p>
    <w:p w14:paraId="5B882754" w14:textId="77777777" w:rsidR="000F20F3" w:rsidRPr="00C7012A" w:rsidRDefault="000F20F3" w:rsidP="000F20F3">
      <w:pPr>
        <w:pStyle w:val="ZSchTop"/>
        <w:tabs>
          <w:tab w:val="left" w:pos="720"/>
          <w:tab w:val="left" w:pos="4320"/>
        </w:tabs>
        <w:ind w:left="604"/>
        <w:rPr>
          <w:u w:val="single"/>
        </w:rPr>
      </w:pPr>
      <w:r>
        <w:rPr>
          <w:u w:val="single"/>
        </w:rPr>
        <w:tab/>
      </w:r>
      <w:r>
        <w:rPr>
          <w:i/>
        </w:rPr>
        <w:t>CrearBloque</w:t>
      </w:r>
      <w:r>
        <w:rPr>
          <w:u w:val="single"/>
        </w:rPr>
        <w:tab/>
      </w:r>
    </w:p>
    <w:p w14:paraId="1159B090"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entrada</w:t>
      </w:r>
      <w:r>
        <w:t xml:space="preserve">?: </w:t>
      </w:r>
      <w:r w:rsidRPr="00701055">
        <w:rPr>
          <w:i/>
        </w:rPr>
        <w:t>B</w:t>
      </w:r>
      <w:r>
        <w:rPr>
          <w:i/>
        </w:rPr>
        <w:t>loqueEntrada</w:t>
      </w:r>
    </w:p>
    <w:p w14:paraId="38D73F22" w14:textId="77777777" w:rsidR="000F20F3" w:rsidRPr="00C7012A"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Pr>
          <w:i/>
        </w:rPr>
        <w:t>Nuevo</w:t>
      </w:r>
      <w:r w:rsidRPr="00AE2867">
        <w:t>!</w:t>
      </w:r>
      <w:r>
        <w:t xml:space="preserve">: </w:t>
      </w:r>
      <w:r w:rsidRPr="00AE2867">
        <w:rPr>
          <w:i/>
        </w:rPr>
        <w:t>B</w:t>
      </w:r>
      <w:r>
        <w:rPr>
          <w:i/>
        </w:rPr>
        <w:t>loque</w:t>
      </w:r>
    </w:p>
    <w:p w14:paraId="349DC562" w14:textId="77777777" w:rsidR="000F20F3" w:rsidRDefault="000F20F3" w:rsidP="000F20F3">
      <w:pPr>
        <w:pStyle w:val="ZMid"/>
        <w:ind w:left="720" w:right="2520"/>
      </w:pPr>
    </w:p>
    <w:p w14:paraId="23AA05C3"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Nuevo</w:t>
      </w:r>
      <w:r w:rsidRPr="00724651">
        <w:t>!.</w:t>
      </w:r>
      <w:r w:rsidRPr="00724651">
        <w:rPr>
          <w:i/>
        </w:rPr>
        <w:t>f</w:t>
      </w:r>
      <w:r>
        <w:rPr>
          <w:i/>
        </w:rPr>
        <w:t xml:space="preserve">ingerprint </w:t>
      </w:r>
      <w:r w:rsidRPr="00724651">
        <w:t>=</w:t>
      </w:r>
      <w:r>
        <w:t xml:space="preserve"> </w:t>
      </w:r>
      <w:r>
        <w:rPr>
          <w:i/>
        </w:rPr>
        <w:t>createFingerprint entrada</w:t>
      </w:r>
      <w:r w:rsidRPr="00724651">
        <w:t>?</w:t>
      </w:r>
    </w:p>
    <w:p w14:paraId="4CABD66B"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36960">
        <w:rPr>
          <w:i/>
        </w:rPr>
        <w:t>N</w:t>
      </w:r>
      <w:r>
        <w:rPr>
          <w:i/>
        </w:rPr>
        <w:t>uevo</w:t>
      </w:r>
      <w:r w:rsidRPr="00436960">
        <w:t>!</w:t>
      </w:r>
      <w:r>
        <w:t>.</w:t>
      </w:r>
      <w:r w:rsidRPr="00436960">
        <w:rPr>
          <w:i/>
        </w:rPr>
        <w:t>p</w:t>
      </w:r>
      <w:r>
        <w:rPr>
          <w:i/>
        </w:rPr>
        <w:t xml:space="preserve">revblock </w:t>
      </w:r>
      <w:r>
        <w:t xml:space="preserve">= </w:t>
      </w:r>
      <w:r w:rsidRPr="00436960">
        <w:rPr>
          <w:i/>
        </w:rPr>
        <w:t>e</w:t>
      </w:r>
      <w:r>
        <w:rPr>
          <w:i/>
        </w:rPr>
        <w:t>ntrada</w:t>
      </w:r>
      <w:r w:rsidRPr="00436960">
        <w:t>?</w:t>
      </w:r>
      <w:r>
        <w:t>.</w:t>
      </w:r>
      <w:r w:rsidRPr="00436960">
        <w:rPr>
          <w:i/>
        </w:rPr>
        <w:t>p</w:t>
      </w:r>
      <w:r>
        <w:rPr>
          <w:i/>
        </w:rPr>
        <w:t>revblock</w:t>
      </w:r>
    </w:p>
    <w:p w14:paraId="774D92C5"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436960">
        <w:t>!</w:t>
      </w:r>
      <w:r>
        <w:t>.</w:t>
      </w:r>
      <w:r w:rsidRPr="00436960">
        <w:rPr>
          <w:i/>
        </w:rPr>
        <w:t>i</w:t>
      </w:r>
      <w:r>
        <w:rPr>
          <w:i/>
        </w:rPr>
        <w:t xml:space="preserve">ndice </w:t>
      </w:r>
      <w:r w:rsidRPr="00436960">
        <w:t>=</w:t>
      </w:r>
      <w:r>
        <w:t xml:space="preserve"> </w:t>
      </w:r>
      <w:r w:rsidRPr="00436960">
        <w:rPr>
          <w:i/>
        </w:rPr>
        <w:t>e</w:t>
      </w:r>
      <w:r>
        <w:rPr>
          <w:i/>
        </w:rPr>
        <w:t>ntrada</w:t>
      </w:r>
      <w:r w:rsidRPr="00436960">
        <w:t>?</w:t>
      </w:r>
      <w:r>
        <w:t>.</w:t>
      </w:r>
      <w:r w:rsidRPr="00436960">
        <w:rPr>
          <w:i/>
        </w:rPr>
        <w:t>i</w:t>
      </w:r>
      <w:r>
        <w:rPr>
          <w:i/>
        </w:rPr>
        <w:t>ndice</w:t>
      </w:r>
    </w:p>
    <w:p w14:paraId="76048FD7" w14:textId="77777777" w:rsidR="000F20F3"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t</w:t>
      </w:r>
      <w:r>
        <w:rPr>
          <w:i/>
        </w:rPr>
        <w:t xml:space="preserve">imestamp </w:t>
      </w:r>
      <w:r w:rsidRPr="00A57772">
        <w:t>=</w:t>
      </w:r>
      <w:r>
        <w:t xml:space="preserve"> </w:t>
      </w:r>
      <w:r w:rsidRPr="00A57772">
        <w:rPr>
          <w:i/>
        </w:rPr>
        <w:t>e</w:t>
      </w:r>
      <w:r>
        <w:rPr>
          <w:i/>
        </w:rPr>
        <w:t>ntrada</w:t>
      </w:r>
      <w:r w:rsidRPr="00A57772">
        <w:t>?</w:t>
      </w:r>
      <w:r>
        <w:t>.</w:t>
      </w:r>
      <w:r w:rsidRPr="00A57772">
        <w:rPr>
          <w:i/>
        </w:rPr>
        <w:t>t</w:t>
      </w:r>
      <w:r>
        <w:rPr>
          <w:i/>
        </w:rPr>
        <w:t>imestamp</w:t>
      </w:r>
    </w:p>
    <w:p w14:paraId="280F2A1C" w14:textId="77777777" w:rsidR="000F20F3" w:rsidRPr="00436960" w:rsidRDefault="000F20F3" w:rsidP="000F20F3">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57772">
        <w:t>!</w:t>
      </w:r>
      <w:r>
        <w:t>.</w:t>
      </w:r>
      <w:r w:rsidRPr="00A57772">
        <w:rPr>
          <w:i/>
        </w:rPr>
        <w:t>d</w:t>
      </w:r>
      <w:r>
        <w:rPr>
          <w:i/>
        </w:rPr>
        <w:t xml:space="preserve">ata </w:t>
      </w:r>
      <w:r w:rsidRPr="00A57772">
        <w:t>=</w:t>
      </w:r>
      <w:r>
        <w:t xml:space="preserve"> </w:t>
      </w:r>
      <w:r w:rsidRPr="00A57772">
        <w:rPr>
          <w:i/>
        </w:rPr>
        <w:t>e</w:t>
      </w:r>
      <w:r>
        <w:rPr>
          <w:i/>
        </w:rPr>
        <w:t>ntrada</w:t>
      </w:r>
      <w:r>
        <w:t>?.</w:t>
      </w:r>
      <w:r w:rsidRPr="00A57772">
        <w:rPr>
          <w:i/>
        </w:rPr>
        <w:t>d</w:t>
      </w:r>
      <w:r>
        <w:rPr>
          <w:i/>
        </w:rPr>
        <w:t>ata</w:t>
      </w:r>
    </w:p>
    <w:p w14:paraId="68CF4983" w14:textId="77777777" w:rsidR="000F20F3" w:rsidRDefault="000F20F3" w:rsidP="000F20F3">
      <w:pPr>
        <w:pStyle w:val="ZSchBottom"/>
        <w:ind w:left="720"/>
      </w:pPr>
    </w:p>
    <w:p w14:paraId="193272DF" w14:textId="77777777" w:rsidR="000F20F3" w:rsidRDefault="000F20F3" w:rsidP="00361415">
      <w:pPr>
        <w:rPr>
          <w:lang w:val="es-CR"/>
        </w:rPr>
      </w:pPr>
    </w:p>
    <w:p w14:paraId="018800BA" w14:textId="77777777" w:rsidR="000F20F3" w:rsidRDefault="000F20F3" w:rsidP="00361415">
      <w:pPr>
        <w:rPr>
          <w:lang w:val="es-CR"/>
        </w:rPr>
      </w:pPr>
    </w:p>
    <w:p w14:paraId="4E1C254F" w14:textId="1D633229" w:rsidR="001E4002" w:rsidRDefault="001E4002" w:rsidP="00361415">
      <w:pPr>
        <w:rPr>
          <w:lang w:val="es-CR"/>
        </w:rPr>
      </w:pPr>
      <w:r w:rsidRPr="001E4002">
        <w:rPr>
          <w:lang w:val="es-CR"/>
        </w:rPr>
        <w:t xml:space="preserve">También requerimos </w:t>
      </w:r>
      <w:r>
        <w:rPr>
          <w:lang w:val="es-CR"/>
        </w:rPr>
        <w:t>definir</w:t>
      </w:r>
      <w:r w:rsidRPr="001E4002">
        <w:rPr>
          <w:lang w:val="es-CR"/>
        </w:rPr>
        <w:t xml:space="preserve"> una f</w:t>
      </w:r>
      <w:r>
        <w:rPr>
          <w:lang w:val="es-CR"/>
        </w:rPr>
        <w:t>unción que nos valide si el</w:t>
      </w:r>
      <w:r w:rsidR="00F3258C">
        <w:rPr>
          <w:lang w:val="es-CR"/>
        </w:rPr>
        <w:t xml:space="preserve"> bloque se puede agregar a la cadena:</w:t>
      </w:r>
    </w:p>
    <w:p w14:paraId="28D01806" w14:textId="77777777" w:rsidR="00361415" w:rsidRPr="00361415" w:rsidRDefault="00361415" w:rsidP="00361415">
      <w:pPr>
        <w:pStyle w:val="ZSchTop"/>
        <w:tabs>
          <w:tab w:val="left" w:pos="720"/>
          <w:tab w:val="left" w:pos="4320"/>
        </w:tabs>
        <w:ind w:left="604"/>
        <w:rPr>
          <w:u w:val="single"/>
        </w:rPr>
      </w:pPr>
      <w:r>
        <w:rPr>
          <w:u w:val="single"/>
        </w:rPr>
        <w:tab/>
      </w:r>
      <w:r>
        <w:rPr>
          <w:i/>
        </w:rPr>
        <w:t>Validar</w:t>
      </w:r>
      <w:r w:rsidR="00F3258C">
        <w:rPr>
          <w:i/>
        </w:rPr>
        <w:t>Bloque</w:t>
      </w:r>
      <w:r>
        <w:rPr>
          <w:u w:val="single"/>
        </w:rPr>
        <w:tab/>
      </w:r>
    </w:p>
    <w:p w14:paraId="52366D3A" w14:textId="77777777"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Ξ</w:t>
      </w:r>
      <w:r w:rsidRPr="00361415">
        <w:rPr>
          <w:i/>
        </w:rPr>
        <w:t>N</w:t>
      </w:r>
      <w:r>
        <w:rPr>
          <w:i/>
        </w:rPr>
        <w:t>odo</w:t>
      </w:r>
    </w:p>
    <w:p w14:paraId="0D093C1D" w14:textId="1E83CF8E"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bloque</w:t>
      </w:r>
      <w:r w:rsidR="00335C23" w:rsidRPr="00335C23">
        <w:t>?</w:t>
      </w:r>
      <w:r w:rsidRPr="00361415">
        <w:t>:</w:t>
      </w:r>
      <w:r>
        <w:t xml:space="preserve"> </w:t>
      </w:r>
      <w:r w:rsidRPr="00361415">
        <w:rPr>
          <w:i/>
        </w:rPr>
        <w:t>B</w:t>
      </w:r>
      <w:r>
        <w:rPr>
          <w:i/>
        </w:rPr>
        <w:t>loque</w:t>
      </w:r>
    </w:p>
    <w:p w14:paraId="3653E98C" w14:textId="77777777" w:rsidR="004C14A4" w:rsidRPr="007948A9" w:rsidRDefault="004C14A4"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7948A9">
        <w:rPr>
          <w:i/>
        </w:rPr>
        <w:t>m</w:t>
      </w:r>
      <w:r w:rsidRPr="007948A9">
        <w:t xml:space="preserve">!: </w:t>
      </w:r>
      <w:r w:rsidRPr="007948A9">
        <w:rPr>
          <w:i/>
        </w:rPr>
        <w:t>Reporte</w:t>
      </w:r>
    </w:p>
    <w:p w14:paraId="4C335E80" w14:textId="77777777" w:rsidR="00361415" w:rsidRPr="007948A9" w:rsidRDefault="00361415" w:rsidP="00361415">
      <w:pPr>
        <w:pStyle w:val="ZMid"/>
        <w:ind w:left="720" w:right="2520"/>
      </w:pPr>
    </w:p>
    <w:p w14:paraId="69BD28A4" w14:textId="41BE4092" w:rsidR="00361415" w:rsidRDefault="0036141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D25850">
        <w:rPr>
          <w:i/>
          <w:lang w:val="en-US"/>
        </w:rPr>
        <w:t>bloque</w:t>
      </w:r>
      <w:r w:rsidR="00335C23" w:rsidRPr="00335C23">
        <w:rPr>
          <w:lang w:val="en-US"/>
        </w:rPr>
        <w:t>?</w:t>
      </w:r>
      <w:r w:rsidRPr="00D25850">
        <w:rPr>
          <w:lang w:val="en-US"/>
        </w:rPr>
        <w:t>.</w:t>
      </w:r>
      <w:r w:rsidRPr="00D25850">
        <w:rPr>
          <w:i/>
          <w:lang w:val="en-US"/>
        </w:rPr>
        <w:t xml:space="preserve">prevblock </w:t>
      </w:r>
      <w:r w:rsidRPr="00D25850">
        <w:rPr>
          <w:lang w:val="en-US"/>
        </w:rPr>
        <w:t xml:space="preserve">= </w:t>
      </w:r>
      <w:r w:rsidR="00D25850" w:rsidRPr="00D25850">
        <w:rPr>
          <w:lang w:val="en-US"/>
        </w:rPr>
        <w:t>(</w:t>
      </w:r>
      <w:r w:rsidR="00D25850" w:rsidRPr="00D25850">
        <w:rPr>
          <w:i/>
          <w:lang w:val="en-US"/>
        </w:rPr>
        <w:t>last cadena</w:t>
      </w:r>
      <w:r w:rsidR="00D25850" w:rsidRPr="00D25850">
        <w:rPr>
          <w:lang w:val="en-US"/>
        </w:rPr>
        <w:t>).</w:t>
      </w:r>
      <w:r w:rsidR="00D25850" w:rsidRPr="00D25850">
        <w:rPr>
          <w:i/>
          <w:lang w:val="en-US"/>
        </w:rPr>
        <w:t>fingerp</w:t>
      </w:r>
      <w:r w:rsidR="00D25850">
        <w:rPr>
          <w:i/>
          <w:lang w:val="en-US"/>
        </w:rPr>
        <w:t>rint</w:t>
      </w:r>
    </w:p>
    <w:p w14:paraId="18CD1B1C" w14:textId="4790398B" w:rsidR="00F5605A" w:rsidRPr="00CC0D4D" w:rsidRDefault="00225345"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lang w:val="en-US"/>
        </w:rPr>
        <w:t>getFingerprint</w:t>
      </w:r>
      <w:r w:rsidRPr="00225345">
        <w:rPr>
          <w:lang w:val="en-US"/>
        </w:rPr>
        <w:t>(</w:t>
      </w:r>
      <w:r w:rsidRPr="00225345">
        <w:rPr>
          <w:i/>
          <w:lang w:val="en-US"/>
        </w:rPr>
        <w:t>b</w:t>
      </w:r>
      <w:r>
        <w:rPr>
          <w:i/>
          <w:lang w:val="en-US"/>
        </w:rPr>
        <w:t>loque</w:t>
      </w:r>
      <w:r w:rsidR="00CC0D4D" w:rsidRPr="00CC0D4D">
        <w:rPr>
          <w:lang w:val="en-US"/>
        </w:rPr>
        <w:t>?</w:t>
      </w:r>
      <w:r w:rsidRPr="00225345">
        <w:rPr>
          <w:lang w:val="en-US"/>
        </w:rPr>
        <w:t>)</w:t>
      </w:r>
      <w:r>
        <w:rPr>
          <w:lang w:val="en-US"/>
        </w:rPr>
        <w:t xml:space="preserve"> </w:t>
      </w:r>
      <w:r w:rsidRPr="00CC0D4D">
        <w:t xml:space="preserve">= </w:t>
      </w:r>
      <w:r w:rsidRPr="00CC0D4D">
        <w:rPr>
          <w:i/>
        </w:rPr>
        <w:t>bloque</w:t>
      </w:r>
      <w:r w:rsidR="00CC0D4D" w:rsidRPr="00CC0D4D">
        <w:t>?</w:t>
      </w:r>
      <w:r w:rsidRPr="00CC0D4D">
        <w:t>.</w:t>
      </w:r>
      <w:r w:rsidRPr="00CC0D4D">
        <w:rPr>
          <w:i/>
        </w:rPr>
        <w:t>fingerprint</w:t>
      </w:r>
    </w:p>
    <w:p w14:paraId="0F95BA7F" w14:textId="02FC7253" w:rsidR="001F4572" w:rsidRDefault="001F4572"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sidRPr="001F4572">
        <w:rPr>
          <w:i/>
        </w:rPr>
        <w:t>bloque</w:t>
      </w:r>
      <w:r w:rsidR="00CC0D4D" w:rsidRPr="00CC0D4D">
        <w:t>?</w:t>
      </w:r>
      <w:r w:rsidRPr="001F4572">
        <w:t>.</w:t>
      </w:r>
      <w:r w:rsidRPr="001F4572">
        <w:rPr>
          <w:i/>
        </w:rPr>
        <w:t xml:space="preserve">indice </w:t>
      </w:r>
      <w:r w:rsidRPr="001F4572">
        <w:t>= (</w:t>
      </w:r>
      <w:r w:rsidRPr="001F4572">
        <w:rPr>
          <w:i/>
        </w:rPr>
        <w:t>last cadena</w:t>
      </w:r>
      <w:r w:rsidRPr="001F4572">
        <w:t>).</w:t>
      </w:r>
      <w:r w:rsidRPr="001F4572">
        <w:rPr>
          <w:i/>
        </w:rPr>
        <w:t>in</w:t>
      </w:r>
      <w:r>
        <w:rPr>
          <w:i/>
        </w:rPr>
        <w:t xml:space="preserve">dice </w:t>
      </w:r>
      <w:r w:rsidRPr="001F4572">
        <w:t>+</w:t>
      </w:r>
      <w:r>
        <w:t xml:space="preserve"> 1</w:t>
      </w:r>
    </w:p>
    <w:p w14:paraId="7E204BE3" w14:textId="77777777" w:rsidR="00912850" w:rsidRPr="001F4572" w:rsidRDefault="00912850" w:rsidP="00361415">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m</w:t>
      </w:r>
      <w:r w:rsidRPr="00912850">
        <w:t>!</w:t>
      </w:r>
      <w:r>
        <w:t xml:space="preserve"> = </w:t>
      </w:r>
      <w:r w:rsidRPr="00912850">
        <w:rPr>
          <w:i/>
        </w:rPr>
        <w:t>O</w:t>
      </w:r>
      <w:r>
        <w:rPr>
          <w:i/>
        </w:rPr>
        <w:t>kay</w:t>
      </w:r>
    </w:p>
    <w:p w14:paraId="380C34AF" w14:textId="77777777" w:rsidR="00361415" w:rsidRPr="001F4572" w:rsidRDefault="00361415" w:rsidP="00361415">
      <w:pPr>
        <w:pStyle w:val="ZSchBottom"/>
        <w:ind w:left="720"/>
      </w:pPr>
    </w:p>
    <w:p w14:paraId="474DE2BC" w14:textId="77777777" w:rsidR="006D6AE8" w:rsidRDefault="006D6AE8" w:rsidP="006D6AE8">
      <w:pPr>
        <w:pStyle w:val="Heading1"/>
        <w:rPr>
          <w:rFonts w:ascii="ZSym" w:hAnsi="ZSym"/>
          <w:lang w:val="es-CR"/>
        </w:rPr>
      </w:pPr>
      <w:r>
        <w:rPr>
          <w:lang w:val="es-CR"/>
        </w:rPr>
        <w:t>Operaciones Del Nodo</w:t>
      </w:r>
    </w:p>
    <w:p w14:paraId="120012E0" w14:textId="77777777" w:rsidR="005077BB" w:rsidRDefault="006D6AE8" w:rsidP="006D6AE8">
      <w:pPr>
        <w:rPr>
          <w:lang w:val="es-CR"/>
        </w:rPr>
      </w:pPr>
      <w:r>
        <w:rPr>
          <w:lang w:val="es-CR"/>
        </w:rPr>
        <w:t xml:space="preserve">Para establecer un conjunto de operaciones realizadas por los nodos individuales del sistema de </w:t>
      </w:r>
      <w:proofErr w:type="spellStart"/>
      <w:r>
        <w:rPr>
          <w:lang w:val="es-CR"/>
        </w:rPr>
        <w:t>blockchain</w:t>
      </w:r>
      <w:proofErr w:type="spellEnd"/>
      <w:r>
        <w:rPr>
          <w:lang w:val="es-CR"/>
        </w:rPr>
        <w:t>, primero tenemos que definir que responsabilidades tiene cada una de estas entidades en el sistema.</w:t>
      </w:r>
    </w:p>
    <w:p w14:paraId="27E0E747" w14:textId="77777777" w:rsidR="006D6AE8" w:rsidRDefault="006D6AE8" w:rsidP="006D6AE8">
      <w:pPr>
        <w:rPr>
          <w:lang w:val="es-CR"/>
        </w:rPr>
      </w:pPr>
    </w:p>
    <w:p w14:paraId="7A1568B4" w14:textId="77777777" w:rsidR="006D6AE8" w:rsidRDefault="006D6AE8" w:rsidP="006D6AE8">
      <w:pPr>
        <w:rPr>
          <w:lang w:val="es-CR"/>
        </w:rPr>
      </w:pPr>
      <w:r>
        <w:rPr>
          <w:lang w:val="es-CR"/>
        </w:rPr>
        <w:t xml:space="preserve">Un nodo de </w:t>
      </w:r>
      <w:proofErr w:type="spellStart"/>
      <w:r>
        <w:rPr>
          <w:lang w:val="es-CR"/>
        </w:rPr>
        <w:t>blockchain</w:t>
      </w:r>
      <w:proofErr w:type="spellEnd"/>
      <w:r>
        <w:rPr>
          <w:lang w:val="es-CR"/>
        </w:rPr>
        <w:t xml:space="preserve"> además de mantener un registro de la cadena de bloques tiene como responsabilidad realizar la verificación de un nuevo bloque a ser incorporado en la secuencia. También es responsable de </w:t>
      </w:r>
      <w:r w:rsidR="005320FB">
        <w:rPr>
          <w:lang w:val="es-CR"/>
        </w:rPr>
        <w:t xml:space="preserve">minar </w:t>
      </w:r>
      <w:r w:rsidR="00A10A2E">
        <w:rPr>
          <w:lang w:val="es-CR"/>
        </w:rPr>
        <w:t>bloques, esta operación hace que el nodo tenga que establecer un valor de “</w:t>
      </w:r>
      <w:proofErr w:type="spellStart"/>
      <w:r w:rsidR="00A10A2E">
        <w:rPr>
          <w:lang w:val="es-CR"/>
        </w:rPr>
        <w:t>proof</w:t>
      </w:r>
      <w:proofErr w:type="spellEnd"/>
      <w:r w:rsidR="00A10A2E">
        <w:rPr>
          <w:lang w:val="es-CR"/>
        </w:rPr>
        <w:t xml:space="preserve"> </w:t>
      </w:r>
      <w:proofErr w:type="spellStart"/>
      <w:r w:rsidR="00A10A2E">
        <w:rPr>
          <w:lang w:val="es-CR"/>
        </w:rPr>
        <w:t>of</w:t>
      </w:r>
      <w:proofErr w:type="spellEnd"/>
      <w:r w:rsidR="00A10A2E">
        <w:rPr>
          <w:lang w:val="es-CR"/>
        </w:rPr>
        <w:t xml:space="preserve"> </w:t>
      </w:r>
      <w:proofErr w:type="spellStart"/>
      <w:r w:rsidR="00A10A2E">
        <w:rPr>
          <w:lang w:val="es-CR"/>
        </w:rPr>
        <w:t>work</w:t>
      </w:r>
      <w:proofErr w:type="spellEnd"/>
      <w:r w:rsidR="00A10A2E">
        <w:rPr>
          <w:lang w:val="es-CR"/>
        </w:rPr>
        <w:t>” para un bloque para que este pueda ser enviado a la red y que sea aceptado por los demás nodos como el siguiente nodo válido en la cadena.</w:t>
      </w:r>
    </w:p>
    <w:p w14:paraId="225EC065" w14:textId="77777777" w:rsidR="00A10A2E" w:rsidRDefault="00A10A2E" w:rsidP="006D6AE8">
      <w:pPr>
        <w:rPr>
          <w:lang w:val="es-CR"/>
        </w:rPr>
      </w:pPr>
    </w:p>
    <w:p w14:paraId="2807B809" w14:textId="77777777" w:rsidR="007948A9" w:rsidRPr="007948A9" w:rsidRDefault="007948A9" w:rsidP="007948A9">
      <w:pPr>
        <w:pStyle w:val="Heading2"/>
        <w:rPr>
          <w:lang w:val="es-CR"/>
        </w:rPr>
      </w:pPr>
      <w:r w:rsidRPr="007948A9">
        <w:rPr>
          <w:lang w:val="es-CR"/>
        </w:rPr>
        <w:t>Agregar un nodo a l</w:t>
      </w:r>
      <w:r>
        <w:rPr>
          <w:lang w:val="es-CR"/>
        </w:rPr>
        <w:t>a cadena</w:t>
      </w:r>
    </w:p>
    <w:p w14:paraId="4B2C06D6" w14:textId="77777777" w:rsidR="007948A9" w:rsidRDefault="007948A9" w:rsidP="006D6AE8">
      <w:pPr>
        <w:rPr>
          <w:lang w:val="es-CR"/>
        </w:rPr>
      </w:pPr>
    </w:p>
    <w:p w14:paraId="730F2A36" w14:textId="77777777" w:rsidR="007948A9" w:rsidRPr="007948A9" w:rsidRDefault="007948A9" w:rsidP="006D6AE8">
      <w:pPr>
        <w:rPr>
          <w:lang w:val="es-CR"/>
        </w:rPr>
      </w:pPr>
      <w:r>
        <w:rPr>
          <w:lang w:val="es-CR"/>
        </w:rPr>
        <w:t xml:space="preserve">La operación para agregar un nuevo bloque a la cadena de bloques del nodo actual. </w:t>
      </w:r>
    </w:p>
    <w:p w14:paraId="27D35E18" w14:textId="77777777" w:rsidR="00A429C6" w:rsidRPr="00A429C6" w:rsidRDefault="00A429C6" w:rsidP="00A429C6">
      <w:pPr>
        <w:pStyle w:val="ZSchTop"/>
        <w:tabs>
          <w:tab w:val="left" w:pos="720"/>
          <w:tab w:val="left" w:pos="4320"/>
        </w:tabs>
        <w:ind w:left="604"/>
        <w:rPr>
          <w:u w:val="single"/>
        </w:rPr>
      </w:pPr>
      <w:r>
        <w:rPr>
          <w:u w:val="single"/>
        </w:rPr>
        <w:lastRenderedPageBreak/>
        <w:tab/>
      </w:r>
      <w:r w:rsidR="001E4002">
        <w:rPr>
          <w:i/>
        </w:rPr>
        <w:t>AgregarCadenaOk</w:t>
      </w:r>
      <w:r>
        <w:rPr>
          <w:u w:val="single"/>
        </w:rPr>
        <w:tab/>
      </w:r>
    </w:p>
    <w:p w14:paraId="72CD7796" w14:textId="77777777" w:rsidR="00A429C6" w:rsidRDefault="00A429C6"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Pr>
          <w:i/>
        </w:rPr>
        <w:t>Nodo</w:t>
      </w:r>
    </w:p>
    <w:p w14:paraId="4F71B086" w14:textId="77777777" w:rsidR="00A429C6" w:rsidRDefault="00A429C6"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nuevo?</w:t>
      </w:r>
      <w:r w:rsidRPr="00A429C6">
        <w:t>:</w:t>
      </w:r>
      <w:r>
        <w:t xml:space="preserve"> </w:t>
      </w:r>
      <w:r w:rsidRPr="00A429C6">
        <w:rPr>
          <w:i/>
        </w:rPr>
        <w:t>B</w:t>
      </w:r>
      <w:r>
        <w:rPr>
          <w:i/>
        </w:rPr>
        <w:t>loque</w:t>
      </w:r>
    </w:p>
    <w:p w14:paraId="578DE868" w14:textId="77777777" w:rsidR="002C582D" w:rsidRPr="001E4002" w:rsidRDefault="002C582D" w:rsidP="001E4002">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R</w:t>
      </w:r>
      <w:r>
        <w:rPr>
          <w:i/>
        </w:rPr>
        <w:t>eporte</w:t>
      </w:r>
    </w:p>
    <w:p w14:paraId="7A19D4EA" w14:textId="77777777" w:rsidR="00A429C6" w:rsidRPr="00B45869" w:rsidRDefault="00DF22C7" w:rsidP="00A429C6">
      <w:pPr>
        <w:pStyle w:val="ZMid"/>
        <w:ind w:left="720" w:right="2520"/>
        <w:rPr>
          <w:lang w:val="en-US"/>
        </w:rPr>
      </w:pPr>
      <w:r w:rsidRPr="00B45869">
        <w:rPr>
          <w:lang w:val="en-US"/>
        </w:rPr>
        <w:t>¿</w:t>
      </w:r>
    </w:p>
    <w:p w14:paraId="4C0A0DDE" w14:textId="77777777" w:rsidR="002C582D" w:rsidRDefault="00B45869"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Pr>
          <w:i/>
          <w:lang w:val="en-US"/>
        </w:rPr>
        <w:t>n</w:t>
      </w:r>
      <w:r w:rsidR="002C582D" w:rsidRPr="002C582D">
        <w:rPr>
          <w:i/>
          <w:lang w:val="en-US"/>
        </w:rPr>
        <w:t>uevo</w:t>
      </w:r>
      <w:r w:rsidRPr="00B45869">
        <w:rPr>
          <w:lang w:val="en-US"/>
        </w:rPr>
        <w:t>?</w:t>
      </w:r>
      <w:r w:rsidR="002C582D" w:rsidRPr="002C582D">
        <w:rPr>
          <w:lang w:val="en-US"/>
        </w:rPr>
        <w:t>.</w:t>
      </w:r>
      <w:r w:rsidR="002C582D" w:rsidRPr="002C582D">
        <w:rPr>
          <w:i/>
          <w:lang w:val="en-US"/>
        </w:rPr>
        <w:t xml:space="preserve">prevblock </w:t>
      </w:r>
      <w:r w:rsidR="002C582D" w:rsidRPr="002C582D">
        <w:rPr>
          <w:lang w:val="en-US"/>
        </w:rPr>
        <w:t>= (</w:t>
      </w:r>
      <w:r w:rsidR="002C582D" w:rsidRPr="002C582D">
        <w:rPr>
          <w:i/>
          <w:lang w:val="en-US"/>
        </w:rPr>
        <w:t>last cadena</w:t>
      </w:r>
      <w:r w:rsidR="002C582D" w:rsidRPr="002C582D">
        <w:rPr>
          <w:lang w:val="en-US"/>
        </w:rPr>
        <w:t>).</w:t>
      </w:r>
      <w:r w:rsidR="002C582D" w:rsidRPr="002C582D">
        <w:rPr>
          <w:i/>
          <w:lang w:val="en-US"/>
        </w:rPr>
        <w:t>fingerp</w:t>
      </w:r>
      <w:r w:rsidR="002C582D">
        <w:rPr>
          <w:i/>
          <w:lang w:val="en-US"/>
        </w:rPr>
        <w:t>rint</w:t>
      </w:r>
    </w:p>
    <w:p w14:paraId="38C2D70A" w14:textId="77777777" w:rsidR="002C582D" w:rsidRPr="007948A9"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lang w:val="en-US"/>
        </w:rPr>
      </w:pPr>
      <w:r w:rsidRPr="007948A9">
        <w:rPr>
          <w:i/>
          <w:lang w:val="en-US"/>
        </w:rPr>
        <w:t>nuevo</w:t>
      </w:r>
      <w:r w:rsidR="00B45869" w:rsidRPr="007948A9">
        <w:rPr>
          <w:lang w:val="en-US"/>
        </w:rPr>
        <w:t>?</w:t>
      </w:r>
      <w:r w:rsidRPr="007948A9">
        <w:rPr>
          <w:lang w:val="en-US"/>
        </w:rPr>
        <w:t>.</w:t>
      </w:r>
      <w:r w:rsidRPr="007948A9">
        <w:rPr>
          <w:i/>
          <w:lang w:val="en-US"/>
        </w:rPr>
        <w:t xml:space="preserve">fingerprint </w:t>
      </w:r>
      <w:r w:rsidRPr="007948A9">
        <w:rPr>
          <w:lang w:val="en-US"/>
        </w:rPr>
        <w:t xml:space="preserve">= </w:t>
      </w:r>
      <w:r w:rsidRPr="007948A9">
        <w:rPr>
          <w:i/>
          <w:lang w:val="en-US"/>
        </w:rPr>
        <w:t>getFingerprint</w:t>
      </w:r>
      <w:r w:rsidRPr="007948A9">
        <w:rPr>
          <w:lang w:val="en-US"/>
        </w:rPr>
        <w:t>(</w:t>
      </w:r>
      <w:r w:rsidR="00ED1CA7" w:rsidRPr="007948A9">
        <w:rPr>
          <w:i/>
          <w:lang w:val="en-US"/>
        </w:rPr>
        <w:t>nuevo</w:t>
      </w:r>
      <w:r w:rsidR="00ED1CA7" w:rsidRPr="007948A9">
        <w:rPr>
          <w:lang w:val="en-US"/>
        </w:rPr>
        <w:t>?</w:t>
      </w:r>
      <w:r w:rsidRPr="007948A9">
        <w:rPr>
          <w:lang w:val="en-US"/>
        </w:rPr>
        <w:t>)</w:t>
      </w:r>
    </w:p>
    <w:p w14:paraId="25C068DC" w14:textId="77777777" w:rsidR="00A429C6" w:rsidRPr="00BE2F34" w:rsidRDefault="00F3258C"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pPr>
      <w:r>
        <w:rPr>
          <w:i/>
        </w:rPr>
        <w:t>cadena</w:t>
      </w:r>
      <w:r>
        <w:rPr>
          <w:rFonts w:ascii="ZSym" w:hAnsi="ZSym"/>
        </w:rPr>
        <w:t xml:space="preserve">′ </w:t>
      </w:r>
      <w:r w:rsidRPr="00F3258C">
        <w:t>=</w:t>
      </w:r>
      <w:r>
        <w:t xml:space="preserve"> </w:t>
      </w:r>
      <w:r w:rsidRPr="00F3258C">
        <w:rPr>
          <w:i/>
        </w:rPr>
        <w:t>c</w:t>
      </w:r>
      <w:r>
        <w:rPr>
          <w:i/>
        </w:rPr>
        <w:t xml:space="preserve">adena </w:t>
      </w:r>
      <w:r w:rsidR="002C582D">
        <w:rPr>
          <w:rFonts w:ascii="ZSym" w:hAnsi="ZSym"/>
        </w:rPr>
        <w:t>⁀</w:t>
      </w:r>
      <w:r w:rsidR="00BE2F34">
        <w:rPr>
          <w:rFonts w:ascii="ZSym" w:hAnsi="ZSym"/>
        </w:rPr>
        <w:t xml:space="preserve"> ⟨</w:t>
      </w:r>
      <w:r w:rsidR="002C582D">
        <w:rPr>
          <w:i/>
        </w:rPr>
        <w:t>nuevo</w:t>
      </w:r>
      <w:r w:rsidR="002C582D" w:rsidRPr="002C582D">
        <w:t>?</w:t>
      </w:r>
      <w:r w:rsidR="00BE2F34">
        <w:rPr>
          <w:rFonts w:ascii="ZSym" w:hAnsi="ZSym"/>
        </w:rPr>
        <w:t>⟩</w:t>
      </w:r>
    </w:p>
    <w:p w14:paraId="61838BAC" w14:textId="77777777" w:rsidR="002C582D" w:rsidRPr="002C582D" w:rsidRDefault="002C582D" w:rsidP="00A429C6">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m</w:t>
      </w:r>
      <w:r w:rsidRPr="002C582D">
        <w:t>!</w:t>
      </w:r>
      <w:r>
        <w:t xml:space="preserve"> =</w:t>
      </w:r>
      <w:r w:rsidRPr="002C582D">
        <w:rPr>
          <w:i/>
        </w:rPr>
        <w:t>O</w:t>
      </w:r>
      <w:r>
        <w:rPr>
          <w:i/>
        </w:rPr>
        <w:t>kay</w:t>
      </w:r>
    </w:p>
    <w:p w14:paraId="0E9237D4" w14:textId="77777777" w:rsidR="00A429C6" w:rsidRPr="00A429C6" w:rsidRDefault="00A429C6" w:rsidP="00A429C6">
      <w:pPr>
        <w:pStyle w:val="ZSchBottom"/>
        <w:ind w:left="720"/>
      </w:pPr>
    </w:p>
    <w:p w14:paraId="1A747A8A" w14:textId="77777777" w:rsidR="006D6AE8" w:rsidRDefault="006D6AE8" w:rsidP="0034507F">
      <w:pPr>
        <w:pStyle w:val="ReferenceHead"/>
        <w:rPr>
          <w:lang w:val="es-CR"/>
        </w:rPr>
      </w:pPr>
    </w:p>
    <w:p w14:paraId="018DAE4B" w14:textId="77777777" w:rsidR="00382AEA" w:rsidRDefault="00382AEA" w:rsidP="00382AEA">
      <w:pPr>
        <w:pStyle w:val="Heading2"/>
        <w:rPr>
          <w:lang w:val="es-CR"/>
        </w:rPr>
      </w:pPr>
      <w:r>
        <w:rPr>
          <w:lang w:val="es-CR"/>
        </w:rPr>
        <w:t>Reemplazar cadena</w:t>
      </w:r>
    </w:p>
    <w:p w14:paraId="33642287" w14:textId="77777777" w:rsidR="00382AEA" w:rsidRDefault="00382AEA" w:rsidP="00382AEA">
      <w:pPr>
        <w:rPr>
          <w:lang w:val="es-CR"/>
        </w:rPr>
      </w:pPr>
      <w:r>
        <w:rPr>
          <w:lang w:val="es-CR"/>
        </w:rPr>
        <w:t>Hay ocasiones en las que es necesario que el nodo escoja entre dos posibles cadenas de bloques debido a que dos nodos distintos han creado bloques con el mismo índice, en estos casos es necesario reemplazar la cadena completa por la cadena más larga de bloques disponible.</w:t>
      </w:r>
    </w:p>
    <w:p w14:paraId="238D6020" w14:textId="77777777" w:rsidR="00382AEA" w:rsidRDefault="00382AEA" w:rsidP="00382AEA">
      <w:pPr>
        <w:rPr>
          <w:lang w:val="es-CR"/>
        </w:rPr>
      </w:pPr>
    </w:p>
    <w:p w14:paraId="01AD6AC2" w14:textId="77777777" w:rsidR="00382AEA" w:rsidRPr="00382AEA" w:rsidRDefault="00382AEA" w:rsidP="00382AEA">
      <w:pPr>
        <w:pStyle w:val="ZSchTop"/>
        <w:tabs>
          <w:tab w:val="left" w:pos="720"/>
          <w:tab w:val="left" w:pos="4320"/>
        </w:tabs>
        <w:ind w:left="604"/>
        <w:rPr>
          <w:u w:val="single"/>
        </w:rPr>
      </w:pPr>
      <w:r>
        <w:rPr>
          <w:u w:val="single"/>
        </w:rPr>
        <w:tab/>
      </w:r>
      <w:r>
        <w:rPr>
          <w:i/>
        </w:rPr>
        <w:t>ReemplazarCadena</w:t>
      </w:r>
      <w:r>
        <w:rPr>
          <w:u w:val="single"/>
        </w:rPr>
        <w:tab/>
      </w:r>
    </w:p>
    <w:p w14:paraId="74E53601" w14:textId="77777777"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rFonts w:ascii="ZSym" w:hAnsi="ZSym"/>
        </w:rPr>
        <w:t>Δ</w:t>
      </w:r>
      <w:r w:rsidRPr="00194687">
        <w:rPr>
          <w:i/>
        </w:rPr>
        <w:t>N</w:t>
      </w:r>
      <w:r>
        <w:rPr>
          <w:i/>
        </w:rPr>
        <w:t>odo</w:t>
      </w:r>
    </w:p>
    <w:p w14:paraId="1855BC4B" w14:textId="7777777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i/>
        </w:rPr>
      </w:pPr>
      <w:r>
        <w:rPr>
          <w:i/>
        </w:rPr>
        <w:t>nuevaCadena?</w:t>
      </w:r>
      <w:r w:rsidRPr="00194687">
        <w:t>:</w:t>
      </w:r>
      <w:r>
        <w:t xml:space="preserve"> seq</w:t>
      </w:r>
      <w:r>
        <w:rPr>
          <w:i/>
        </w:rPr>
        <w:t xml:space="preserve"> Bloque</w:t>
      </w:r>
    </w:p>
    <w:p w14:paraId="2C2535AE" w14:textId="41F725D0" w:rsidR="00382AEA" w:rsidRDefault="000F03BD" w:rsidP="00382AEA">
      <w:pPr>
        <w:pStyle w:val="ZMid"/>
        <w:ind w:left="720" w:right="2520"/>
      </w:pPr>
      <w:r>
        <w:t>/</w:t>
      </w:r>
    </w:p>
    <w:p w14:paraId="2A89230A" w14:textId="5EC9CC6A" w:rsidR="00382AEA"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194687">
        <w:t>#</w:t>
      </w:r>
      <w:r>
        <w:rPr>
          <w:i/>
        </w:rPr>
        <w:t>nuevaCadena</w:t>
      </w:r>
      <w:r w:rsidR="000F03BD">
        <w:t>?</w:t>
      </w:r>
      <w:r>
        <w:rPr>
          <w:i/>
        </w:rPr>
        <w:t xml:space="preserve"> </w:t>
      </w:r>
      <w:r w:rsidRPr="00194687">
        <w:t>&gt;</w:t>
      </w:r>
      <w:r>
        <w:t xml:space="preserve"> </w:t>
      </w:r>
      <w:r w:rsidRPr="00194687">
        <w:t>#</w:t>
      </w:r>
      <w:r w:rsidRPr="00194687">
        <w:rPr>
          <w:i/>
        </w:rPr>
        <w:t>c</w:t>
      </w:r>
      <w:r>
        <w:rPr>
          <w:i/>
        </w:rPr>
        <w:t>adena</w:t>
      </w:r>
    </w:p>
    <w:p w14:paraId="6A11ED67" w14:textId="7EB3F437" w:rsidR="00194687" w:rsidRPr="00194687" w:rsidRDefault="00194687" w:rsidP="00382AEA">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cadena</w:t>
      </w:r>
      <w:r>
        <w:rPr>
          <w:rFonts w:ascii="ZSym" w:hAnsi="ZSym"/>
        </w:rPr>
        <w:t>′</w:t>
      </w:r>
      <w:r>
        <w:rPr>
          <w:i/>
        </w:rPr>
        <w:t xml:space="preserve"> </w:t>
      </w:r>
      <w:r w:rsidRPr="00194687">
        <w:t>=</w:t>
      </w:r>
      <w:r>
        <w:t xml:space="preserve"> </w:t>
      </w:r>
      <w:r w:rsidRPr="00194687">
        <w:rPr>
          <w:i/>
        </w:rPr>
        <w:t>n</w:t>
      </w:r>
      <w:r>
        <w:rPr>
          <w:i/>
        </w:rPr>
        <w:t>uevaCadena</w:t>
      </w:r>
      <w:r w:rsidR="000F03BD" w:rsidRPr="000F03BD">
        <w:t>?</w:t>
      </w:r>
    </w:p>
    <w:p w14:paraId="4CCD8027" w14:textId="77777777" w:rsidR="00382AEA" w:rsidRPr="00382AEA" w:rsidRDefault="00382AEA" w:rsidP="00382AEA">
      <w:pPr>
        <w:pStyle w:val="ZSchBottom"/>
        <w:ind w:left="720"/>
      </w:pPr>
    </w:p>
    <w:p w14:paraId="5D306607" w14:textId="24C70A43" w:rsidR="0076403E" w:rsidRDefault="0076403E" w:rsidP="00382AEA">
      <w:pPr>
        <w:rPr>
          <w:lang w:val="es-CR"/>
        </w:rPr>
      </w:pPr>
    </w:p>
    <w:p w14:paraId="16D67D8F" w14:textId="57849808" w:rsidR="00BC49D4" w:rsidRDefault="00BC49D4" w:rsidP="00BC49D4">
      <w:pPr>
        <w:pStyle w:val="Heading2"/>
        <w:rPr>
          <w:lang w:val="es-CR"/>
        </w:rPr>
      </w:pPr>
      <w:r>
        <w:rPr>
          <w:lang w:val="es-CR"/>
        </w:rPr>
        <w:t>Listar Bloques</w:t>
      </w:r>
    </w:p>
    <w:p w14:paraId="02E17F84" w14:textId="25E9FFFF" w:rsidR="0076403E" w:rsidRDefault="00CD6A75" w:rsidP="00382AEA">
      <w:pPr>
        <w:rPr>
          <w:lang w:val="es-CR"/>
        </w:rPr>
      </w:pPr>
      <w:r>
        <w:rPr>
          <w:lang w:val="es-CR"/>
        </w:rPr>
        <w:t>Es común que el usuario de un nodo quiera consultar la lista completa de bloques almacenados en el sistema, para lo que se debe incluir la operación</w:t>
      </w:r>
      <w:r w:rsidR="004A7E74">
        <w:rPr>
          <w:lang w:val="es-CR"/>
        </w:rPr>
        <w:t xml:space="preserve"> </w:t>
      </w:r>
      <w:proofErr w:type="spellStart"/>
      <w:r w:rsidR="004A7E74">
        <w:rPr>
          <w:i/>
          <w:lang w:val="es-CR"/>
        </w:rPr>
        <w:t>ListBlocks</w:t>
      </w:r>
      <w:proofErr w:type="spellEnd"/>
      <w:r w:rsidR="004A7E74">
        <w:rPr>
          <w:i/>
          <w:lang w:val="es-CR"/>
        </w:rPr>
        <w:t>.</w:t>
      </w:r>
    </w:p>
    <w:p w14:paraId="1D0EAE3C" w14:textId="573EEA0B" w:rsidR="004A7E74" w:rsidRDefault="004A7E74" w:rsidP="00382AEA">
      <w:pPr>
        <w:rPr>
          <w:lang w:val="es-CR"/>
        </w:rPr>
      </w:pPr>
    </w:p>
    <w:p w14:paraId="23A59552" w14:textId="2A46F925" w:rsidR="004A7E74" w:rsidRPr="001D1701" w:rsidRDefault="004A7E74" w:rsidP="001D1701">
      <w:pPr>
        <w:pStyle w:val="ZParTop"/>
        <w:rPr>
          <w:sz w:val="22"/>
          <w:szCs w:val="22"/>
        </w:rPr>
      </w:pPr>
    </w:p>
    <w:p w14:paraId="18849A12" w14:textId="2F5E5133" w:rsidR="001D1701" w:rsidRPr="001D1701" w:rsidRDefault="001D1701" w:rsidP="001D1701">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s>
        <w:ind w:left="720"/>
        <w:rPr>
          <w:i/>
          <w:szCs w:val="22"/>
        </w:rPr>
      </w:pPr>
      <w:r>
        <w:rPr>
          <w:i/>
          <w:szCs w:val="22"/>
        </w:rPr>
        <w:t>listarBloques</w:t>
      </w:r>
    </w:p>
    <w:p w14:paraId="5480EDC2" w14:textId="704508BE" w:rsidR="001D1701" w:rsidRPr="001D1701" w:rsidRDefault="001D1701" w:rsidP="001D1701">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s>
        <w:ind w:left="720"/>
        <w:rPr>
          <w:szCs w:val="22"/>
        </w:rPr>
      </w:pPr>
      <w:r w:rsidRPr="001D1701">
        <w:rPr>
          <w:i/>
          <w:szCs w:val="22"/>
        </w:rPr>
        <w:t xml:space="preserve"> </w:t>
      </w:r>
      <w:r w:rsidRPr="001D1701">
        <w:rPr>
          <w:szCs w:val="22"/>
        </w:rPr>
        <w:t xml:space="preserve">== ( </w:t>
      </w:r>
      <w:r w:rsidRPr="001D1701">
        <w:rPr>
          <w:rFonts w:ascii="ZSym" w:hAnsi="ZSym"/>
          <w:i/>
          <w:szCs w:val="22"/>
          <w:lang w:val="en-GB"/>
        </w:rPr>
        <w:t>λ</w:t>
      </w:r>
      <w:r w:rsidRPr="001D1701">
        <w:rPr>
          <w:szCs w:val="22"/>
        </w:rPr>
        <w:t xml:space="preserve"> </w:t>
      </w:r>
      <w:r>
        <w:rPr>
          <w:i/>
          <w:szCs w:val="22"/>
        </w:rPr>
        <w:t>Nodo</w:t>
      </w:r>
      <w:r w:rsidRPr="001D1701">
        <w:rPr>
          <w:szCs w:val="22"/>
        </w:rPr>
        <w:t>;</w:t>
      </w:r>
    </w:p>
    <w:p w14:paraId="7FD0C632" w14:textId="6D3F866E" w:rsidR="001D1701" w:rsidRPr="001D1701" w:rsidRDefault="001D1701" w:rsidP="001D1701">
      <w:pPr>
        <w:pStyle w:val="ZPar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 w:val="left" w:pos="4460"/>
          <w:tab w:val="left" w:pos="4680"/>
          <w:tab w:val="left" w:pos="4900"/>
          <w:tab w:val="left" w:pos="5120"/>
          <w:tab w:val="left" w:pos="5340"/>
          <w:tab w:val="left" w:pos="5560"/>
          <w:tab w:val="left" w:pos="5780"/>
          <w:tab w:val="left" w:pos="6000"/>
          <w:tab w:val="left" w:pos="6220"/>
          <w:tab w:val="left" w:pos="6440"/>
          <w:tab w:val="left" w:pos="6660"/>
          <w:tab w:val="left" w:pos="6880"/>
          <w:tab w:val="left" w:pos="7100"/>
          <w:tab w:val="left" w:pos="7320"/>
          <w:tab w:val="left" w:pos="7540"/>
          <w:tab w:val="left" w:pos="7760"/>
          <w:tab w:val="left" w:pos="7980"/>
          <w:tab w:val="left" w:pos="8200"/>
        </w:tabs>
        <w:ind w:left="720"/>
        <w:rPr>
          <w:szCs w:val="22"/>
        </w:rPr>
      </w:pPr>
      <w:r w:rsidRPr="001D1701">
        <w:rPr>
          <w:szCs w:val="22"/>
        </w:rPr>
        <w:t xml:space="preserve">  </w:t>
      </w:r>
      <w:r>
        <w:rPr>
          <w:i/>
          <w:szCs w:val="22"/>
        </w:rPr>
        <w:t>b</w:t>
      </w:r>
      <w:r w:rsidRPr="001D1701">
        <w:rPr>
          <w:szCs w:val="22"/>
        </w:rPr>
        <w:t>:</w:t>
      </w:r>
      <w:r>
        <w:rPr>
          <w:i/>
          <w:szCs w:val="22"/>
        </w:rPr>
        <w:t xml:space="preserve"> seq Bloque </w:t>
      </w:r>
      <w:r>
        <w:rPr>
          <w:rFonts w:ascii="ZSym" w:hAnsi="ZSym"/>
          <w:szCs w:val="22"/>
        </w:rPr>
        <w:t>⦁</w:t>
      </w:r>
      <w:r>
        <w:rPr>
          <w:i/>
          <w:szCs w:val="22"/>
        </w:rPr>
        <w:t xml:space="preserve"> cadena</w:t>
      </w:r>
      <w:r w:rsidRPr="001D1701">
        <w:rPr>
          <w:szCs w:val="22"/>
        </w:rPr>
        <w:t>)</w:t>
      </w:r>
    </w:p>
    <w:p w14:paraId="33F83CDC" w14:textId="77777777" w:rsidR="001D1701" w:rsidRPr="001D1701" w:rsidRDefault="001D1701" w:rsidP="001D1701">
      <w:pPr>
        <w:pStyle w:val="ZParBottom"/>
        <w:ind w:left="720"/>
      </w:pPr>
    </w:p>
    <w:p w14:paraId="44CE0CB9" w14:textId="7B0C4285" w:rsidR="0076403E" w:rsidRDefault="0076403E" w:rsidP="00382AEA">
      <w:pPr>
        <w:rPr>
          <w:lang w:val="es-CR"/>
        </w:rPr>
      </w:pPr>
    </w:p>
    <w:p w14:paraId="4C1E566E" w14:textId="1133AAEC" w:rsidR="00B852B8" w:rsidRDefault="00B852B8" w:rsidP="00B852B8">
      <w:pPr>
        <w:pStyle w:val="Heading2"/>
        <w:rPr>
          <w:lang w:val="es-CR"/>
        </w:rPr>
      </w:pPr>
      <w:r>
        <w:rPr>
          <w:lang w:val="es-CR"/>
        </w:rPr>
        <w:t>Iniciar Sistema</w:t>
      </w:r>
    </w:p>
    <w:p w14:paraId="5F439AAF" w14:textId="461D3AE6" w:rsidR="000F7726" w:rsidRDefault="00B852B8" w:rsidP="006D328E">
      <w:pPr>
        <w:rPr>
          <w:lang w:val="es-CR"/>
        </w:rPr>
      </w:pPr>
      <w:r>
        <w:rPr>
          <w:lang w:val="es-CR"/>
        </w:rPr>
        <w:t>Al arrancar el sistema iniciamos creando un nuevo nodo con un bloque génesis. Dicho bloque contiene un estado inicial y</w:t>
      </w:r>
      <w:r w:rsidR="00E01B0F">
        <w:rPr>
          <w:lang w:val="es-CR"/>
        </w:rPr>
        <w:t xml:space="preserve"> solamente sirve como marcador del inicio de la cadena.</w:t>
      </w:r>
    </w:p>
    <w:p w14:paraId="6A695801" w14:textId="77777777" w:rsidR="006D328E" w:rsidRPr="006D328E" w:rsidRDefault="006D328E" w:rsidP="006D328E">
      <w:pPr>
        <w:rPr>
          <w:lang w:val="es-CR"/>
        </w:rPr>
      </w:pPr>
    </w:p>
    <w:p w14:paraId="6764BDDF" w14:textId="6661FF05" w:rsidR="002329AC" w:rsidRDefault="002329AC" w:rsidP="006D328E">
      <w:pPr>
        <w:pStyle w:val="ZAxTop"/>
      </w:pPr>
    </w:p>
    <w:p w14:paraId="588148CB" w14:textId="4FEF8B0E" w:rsidR="006D328E" w:rsidRPr="006D328E" w:rsidRDefault="006D328E" w:rsidP="006D328E">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6D328E">
        <w:rPr>
          <w:i/>
        </w:rPr>
        <w:t>g</w:t>
      </w:r>
      <w:r>
        <w:rPr>
          <w:i/>
        </w:rPr>
        <w:t>etIP</w:t>
      </w:r>
      <w:r w:rsidRPr="006D328E">
        <w:t>:</w:t>
      </w:r>
      <w:r>
        <w:t xml:space="preserve"> </w:t>
      </w:r>
      <w:r w:rsidR="00AD257E">
        <w:rPr>
          <w:rFonts w:ascii="ZSym" w:hAnsi="ZSym"/>
        </w:rPr>
        <w:t>ℙ</w:t>
      </w:r>
      <w:r w:rsidR="00AD257E">
        <w:t xml:space="preserve"> </w:t>
      </w:r>
      <w:r w:rsidRPr="006D328E">
        <w:rPr>
          <w:i/>
        </w:rPr>
        <w:t>N</w:t>
      </w:r>
      <w:r>
        <w:rPr>
          <w:i/>
        </w:rPr>
        <w:t>odo</w:t>
      </w:r>
      <w:r>
        <w:rPr>
          <w:rFonts w:ascii="ZSym" w:hAnsi="ZSym"/>
        </w:rPr>
        <w:t>→</w:t>
      </w:r>
      <w:r>
        <w:rPr>
          <w:i/>
        </w:rPr>
        <w:t>IPADDRESS</w:t>
      </w:r>
    </w:p>
    <w:p w14:paraId="0EFC3712" w14:textId="77777777" w:rsidR="006D328E" w:rsidRPr="006D328E" w:rsidRDefault="006D328E" w:rsidP="006D328E">
      <w:pPr>
        <w:pStyle w:val="ZAxBottom"/>
        <w:ind w:left="720"/>
      </w:pPr>
    </w:p>
    <w:p w14:paraId="7A89F704" w14:textId="77777777" w:rsidR="001774B4" w:rsidRDefault="001774B4" w:rsidP="00382AEA">
      <w:pPr>
        <w:rPr>
          <w:lang w:val="es-CR"/>
        </w:rPr>
      </w:pPr>
    </w:p>
    <w:p w14:paraId="674219EF" w14:textId="17DF3B27" w:rsidR="00451A8F" w:rsidRDefault="00451A8F" w:rsidP="00382AEA">
      <w:pPr>
        <w:rPr>
          <w:lang w:val="es-CR"/>
        </w:rPr>
      </w:pPr>
    </w:p>
    <w:p w14:paraId="69ECF911" w14:textId="431C0054" w:rsidR="00451A8F" w:rsidRDefault="00451A8F" w:rsidP="00382AEA">
      <w:pPr>
        <w:rPr>
          <w:lang w:val="es-CR"/>
        </w:rPr>
      </w:pPr>
    </w:p>
    <w:p w14:paraId="244579B9" w14:textId="185B7491" w:rsidR="00451A8F" w:rsidRDefault="00451A8F" w:rsidP="00382AEA">
      <w:pPr>
        <w:rPr>
          <w:lang w:val="es-CR"/>
        </w:rPr>
      </w:pPr>
    </w:p>
    <w:p w14:paraId="2AA2CF1E" w14:textId="0F99AEC9" w:rsidR="00451A8F" w:rsidRDefault="00451A8F" w:rsidP="00382AEA">
      <w:pPr>
        <w:rPr>
          <w:lang w:val="es-CR"/>
        </w:rPr>
      </w:pPr>
    </w:p>
    <w:p w14:paraId="15D2FBC3" w14:textId="26D9BB38" w:rsidR="00451A8F" w:rsidRPr="00451A8F" w:rsidRDefault="00451A8F" w:rsidP="00451A8F">
      <w:pPr>
        <w:pStyle w:val="ZSchTop"/>
        <w:tabs>
          <w:tab w:val="left" w:pos="720"/>
          <w:tab w:val="left" w:pos="4320"/>
        </w:tabs>
        <w:ind w:left="604"/>
        <w:rPr>
          <w:u w:val="single"/>
        </w:rPr>
      </w:pPr>
      <w:r>
        <w:rPr>
          <w:u w:val="single"/>
        </w:rPr>
        <w:tab/>
      </w:r>
      <w:r>
        <w:rPr>
          <w:i/>
        </w:rPr>
        <w:t>InitBlockchain</w:t>
      </w:r>
      <w:r>
        <w:rPr>
          <w:u w:val="single"/>
        </w:rPr>
        <w:tab/>
      </w:r>
    </w:p>
    <w:p w14:paraId="621A43AC" w14:textId="444A4DFD" w:rsidR="00451A8F" w:rsidRPr="00042FBB" w:rsidRDefault="00092432"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Cambria" w:hAnsi="Cambria"/>
        </w:rPr>
      </w:pPr>
      <w:r>
        <w:rPr>
          <w:rFonts w:ascii="ZSym" w:hAnsi="ZSym"/>
        </w:rPr>
        <w:t>Δ</w:t>
      </w:r>
      <w:r w:rsidR="004702B0" w:rsidRPr="00042FBB">
        <w:rPr>
          <w:i/>
        </w:rPr>
        <w:t>Nodo</w:t>
      </w:r>
    </w:p>
    <w:p w14:paraId="26897264" w14:textId="01F63BFA" w:rsidR="00451A8F" w:rsidRPr="00042FBB" w:rsidRDefault="00451A8F" w:rsidP="00451A8F">
      <w:pPr>
        <w:pStyle w:val="ZMid"/>
        <w:ind w:left="720" w:right="2520"/>
      </w:pPr>
    </w:p>
    <w:p w14:paraId="059F34BB" w14:textId="4B39E3F8" w:rsidR="009D0363" w:rsidRPr="004702B0" w:rsidRDefault="009D0363"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702B0">
        <w:rPr>
          <w:i/>
        </w:rPr>
        <w:t>IP</w:t>
      </w:r>
      <w:r w:rsidRPr="004702B0">
        <w:rPr>
          <w:rFonts w:ascii="ZSym" w:hAnsi="ZSym"/>
        </w:rPr>
        <w:t>′</w:t>
      </w:r>
      <w:r w:rsidRPr="004702B0">
        <w:rPr>
          <w:i/>
        </w:rPr>
        <w:t xml:space="preserve"> </w:t>
      </w:r>
      <w:r w:rsidRPr="004702B0">
        <w:t xml:space="preserve">= </w:t>
      </w:r>
      <w:r w:rsidRPr="004702B0">
        <w:rPr>
          <w:i/>
        </w:rPr>
        <w:t>getIP</w:t>
      </w:r>
      <w:r w:rsidRPr="004702B0">
        <w:t>(</w:t>
      </w:r>
      <w:r w:rsidR="00F6766E">
        <w:rPr>
          <w:i/>
        </w:rPr>
        <w:t>Nodo</w:t>
      </w:r>
      <w:r w:rsidRPr="004702B0">
        <w:t>)</w:t>
      </w:r>
    </w:p>
    <w:p w14:paraId="5E678A89" w14:textId="1064029E"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sidRPr="00451A8F">
        <w:rPr>
          <w:i/>
        </w:rPr>
        <w:t>E</w:t>
      </w:r>
      <w:r>
        <w:rPr>
          <w:i/>
        </w:rPr>
        <w:t>stado</w:t>
      </w:r>
      <w:r>
        <w:rPr>
          <w:rFonts w:ascii="ZSym" w:hAnsi="ZSym"/>
        </w:rPr>
        <w:t>′</w:t>
      </w:r>
      <w:r>
        <w:rPr>
          <w:i/>
        </w:rPr>
        <w:t xml:space="preserve"> </w:t>
      </w:r>
      <w:r w:rsidRPr="00451A8F">
        <w:t>=</w:t>
      </w:r>
      <w:r>
        <w:t xml:space="preserve"> </w:t>
      </w:r>
      <w:r w:rsidRPr="00451A8F">
        <w:rPr>
          <w:i/>
        </w:rPr>
        <w:t>A</w:t>
      </w:r>
      <w:r>
        <w:rPr>
          <w:i/>
        </w:rPr>
        <w:t>ctivo</w:t>
      </w:r>
    </w:p>
    <w:p w14:paraId="7ACA3C54" w14:textId="0F6877C4" w:rsidR="00451A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rFonts w:ascii="ZSym" w:hAnsi="ZSym"/>
        </w:rPr>
      </w:pPr>
      <w:r>
        <w:rPr>
          <w:i/>
        </w:rPr>
        <w:t>cadena</w:t>
      </w:r>
      <w:r w:rsidR="009D0363">
        <w:rPr>
          <w:rFonts w:ascii="ZSym" w:hAnsi="ZSym"/>
        </w:rPr>
        <w:t>′</w:t>
      </w:r>
      <w:r>
        <w:rPr>
          <w:i/>
        </w:rPr>
        <w:t xml:space="preserve"> </w:t>
      </w:r>
      <w:r w:rsidRPr="00451A8F">
        <w:t>=</w:t>
      </w:r>
      <w:r>
        <w:t xml:space="preserve"> </w:t>
      </w:r>
      <w:r>
        <w:rPr>
          <w:rFonts w:ascii="ZSym" w:hAnsi="ZSym"/>
        </w:rPr>
        <w:t>⟨⟩</w:t>
      </w:r>
    </w:p>
    <w:p w14:paraId="79CDBCF2" w14:textId="1B2D08F7" w:rsidR="00451A8F" w:rsidRPr="00E55C8F" w:rsidRDefault="00451A8F" w:rsidP="00451A8F">
      <w:pPr>
        <w:pStyle w:val="ZBoxBody"/>
        <w:tabs>
          <w:tab w:val="left" w:pos="940"/>
          <w:tab w:val="left" w:pos="1160"/>
          <w:tab w:val="left" w:pos="1380"/>
          <w:tab w:val="left" w:pos="1600"/>
          <w:tab w:val="left" w:pos="1820"/>
          <w:tab w:val="left" w:pos="2040"/>
          <w:tab w:val="left" w:pos="2260"/>
          <w:tab w:val="left" w:pos="2480"/>
          <w:tab w:val="left" w:pos="2700"/>
          <w:tab w:val="left" w:pos="2920"/>
          <w:tab w:val="left" w:pos="3140"/>
          <w:tab w:val="left" w:pos="3360"/>
          <w:tab w:val="left" w:pos="3580"/>
          <w:tab w:val="left" w:pos="3800"/>
          <w:tab w:val="left" w:pos="4020"/>
          <w:tab w:val="left" w:pos="4240"/>
        </w:tabs>
        <w:ind w:left="720"/>
        <w:rPr>
          <w:i/>
        </w:rPr>
      </w:pPr>
      <w:r>
        <w:rPr>
          <w:i/>
        </w:rPr>
        <w:t>peers</w:t>
      </w:r>
      <w:r w:rsidR="009D0363">
        <w:rPr>
          <w:rFonts w:ascii="ZSym" w:hAnsi="ZSym"/>
        </w:rPr>
        <w:t>′</w:t>
      </w:r>
      <w:r>
        <w:rPr>
          <w:i/>
        </w:rPr>
        <w:t xml:space="preserve"> </w:t>
      </w:r>
      <w:r w:rsidRPr="00451A8F">
        <w:t>=</w:t>
      </w:r>
      <w:r>
        <w:t xml:space="preserve"> </w:t>
      </w:r>
      <w:r w:rsidR="00E55C8F">
        <w:rPr>
          <w:rFonts w:ascii="ZSym" w:hAnsi="ZSym"/>
        </w:rPr>
        <w:t>∅</w:t>
      </w:r>
    </w:p>
    <w:p w14:paraId="70DDA016" w14:textId="77777777" w:rsidR="00451A8F" w:rsidRPr="00451A8F" w:rsidRDefault="00451A8F" w:rsidP="00451A8F">
      <w:pPr>
        <w:pStyle w:val="ZSchBottom"/>
        <w:ind w:left="720"/>
      </w:pPr>
    </w:p>
    <w:p w14:paraId="12D674EF" w14:textId="052094E2" w:rsidR="00451A8F" w:rsidRDefault="00451A8F" w:rsidP="00382AEA">
      <w:pPr>
        <w:rPr>
          <w:lang w:val="es-CR"/>
        </w:rPr>
      </w:pPr>
    </w:p>
    <w:p w14:paraId="02BA3C0D" w14:textId="56ED0046" w:rsidR="00382AEA" w:rsidRDefault="00CC0D4D" w:rsidP="00382AEA">
      <w:pPr>
        <w:rPr>
          <w:lang w:val="es-CR"/>
        </w:rPr>
      </w:pPr>
      <w:r>
        <w:rPr>
          <w:lang w:val="es-CR"/>
        </w:rPr>
        <w:t>TODO:</w:t>
      </w:r>
    </w:p>
    <w:p w14:paraId="5620F77B" w14:textId="2D7BDC14" w:rsidR="00CC0D4D" w:rsidRDefault="00CC0D4D" w:rsidP="00CC0D4D">
      <w:pPr>
        <w:pStyle w:val="ListParagraph"/>
        <w:numPr>
          <w:ilvl w:val="0"/>
          <w:numId w:val="42"/>
        </w:numPr>
        <w:rPr>
          <w:lang w:val="es-CR"/>
        </w:rPr>
      </w:pPr>
      <w:proofErr w:type="spellStart"/>
      <w:r>
        <w:rPr>
          <w:lang w:val="es-CR"/>
        </w:rPr>
        <w:t>RechazarNodo</w:t>
      </w:r>
      <w:proofErr w:type="spellEnd"/>
    </w:p>
    <w:p w14:paraId="03B6B586" w14:textId="00BA755A" w:rsidR="00CC0D4D" w:rsidRDefault="00CC0D4D" w:rsidP="00CC0D4D">
      <w:pPr>
        <w:pStyle w:val="ListParagraph"/>
        <w:numPr>
          <w:ilvl w:val="0"/>
          <w:numId w:val="42"/>
        </w:numPr>
        <w:rPr>
          <w:lang w:val="es-CR"/>
        </w:rPr>
      </w:pPr>
      <w:proofErr w:type="spellStart"/>
      <w:r>
        <w:rPr>
          <w:lang w:val="es-CR"/>
        </w:rPr>
        <w:t>IniciarNodo</w:t>
      </w:r>
      <w:proofErr w:type="spellEnd"/>
    </w:p>
    <w:p w14:paraId="0C34B5F8" w14:textId="5DF0A676" w:rsidR="00CC0D4D" w:rsidRDefault="00CC0D4D" w:rsidP="00CC0D4D">
      <w:pPr>
        <w:pStyle w:val="ListParagraph"/>
        <w:numPr>
          <w:ilvl w:val="0"/>
          <w:numId w:val="42"/>
        </w:numPr>
        <w:rPr>
          <w:lang w:val="es-CR"/>
        </w:rPr>
      </w:pPr>
      <w:proofErr w:type="spellStart"/>
      <w:r>
        <w:rPr>
          <w:lang w:val="es-CR"/>
        </w:rPr>
        <w:t>IniciarBloque</w:t>
      </w:r>
      <w:proofErr w:type="spellEnd"/>
    </w:p>
    <w:p w14:paraId="742EE431" w14:textId="2CA20BD3" w:rsidR="00CC0D4D" w:rsidRDefault="00CC0D4D" w:rsidP="00CC0D4D">
      <w:pPr>
        <w:pStyle w:val="ListParagraph"/>
        <w:numPr>
          <w:ilvl w:val="0"/>
          <w:numId w:val="42"/>
        </w:numPr>
        <w:rPr>
          <w:lang w:val="es-CR"/>
        </w:rPr>
      </w:pPr>
      <w:proofErr w:type="spellStart"/>
      <w:r>
        <w:rPr>
          <w:lang w:val="es-CR"/>
        </w:rPr>
        <w:t>AgregarNuevoNodo</w:t>
      </w:r>
      <w:proofErr w:type="spellEnd"/>
    </w:p>
    <w:p w14:paraId="5FAC5626" w14:textId="1E6C0F21" w:rsidR="00CC0D4D" w:rsidRDefault="00CC0D4D" w:rsidP="00CC0D4D">
      <w:pPr>
        <w:pStyle w:val="ListParagraph"/>
        <w:numPr>
          <w:ilvl w:val="0"/>
          <w:numId w:val="42"/>
        </w:numPr>
        <w:rPr>
          <w:lang w:val="es-CR"/>
        </w:rPr>
      </w:pPr>
      <w:proofErr w:type="spellStart"/>
      <w:r>
        <w:rPr>
          <w:lang w:val="es-CR"/>
        </w:rPr>
        <w:t>LeerCadena</w:t>
      </w:r>
      <w:proofErr w:type="spellEnd"/>
    </w:p>
    <w:p w14:paraId="66849E8B" w14:textId="298B7A54" w:rsidR="00CC0D4D" w:rsidRDefault="00CC0D4D" w:rsidP="00CC0D4D">
      <w:pPr>
        <w:pStyle w:val="ListParagraph"/>
        <w:numPr>
          <w:ilvl w:val="0"/>
          <w:numId w:val="42"/>
        </w:numPr>
        <w:rPr>
          <w:lang w:val="es-CR"/>
        </w:rPr>
      </w:pPr>
      <w:proofErr w:type="spellStart"/>
      <w:r>
        <w:rPr>
          <w:lang w:val="es-CR"/>
        </w:rPr>
        <w:t>BuscarTransacción</w:t>
      </w:r>
      <w:proofErr w:type="spellEnd"/>
    </w:p>
    <w:p w14:paraId="6B62B3B1" w14:textId="39361AA6" w:rsidR="00CC0D4D" w:rsidRDefault="00CC0D4D" w:rsidP="00CC0D4D">
      <w:pPr>
        <w:pStyle w:val="ListParagraph"/>
        <w:numPr>
          <w:ilvl w:val="0"/>
          <w:numId w:val="42"/>
        </w:numPr>
        <w:rPr>
          <w:lang w:val="es-CR"/>
        </w:rPr>
      </w:pPr>
      <w:proofErr w:type="spellStart"/>
      <w:r>
        <w:rPr>
          <w:lang w:val="es-CR"/>
        </w:rPr>
        <w:t>GenerarBloque</w:t>
      </w:r>
      <w:proofErr w:type="spellEnd"/>
    </w:p>
    <w:p w14:paraId="6BA92A45" w14:textId="16F6A26A" w:rsidR="00CC0D4D" w:rsidRDefault="00CC0D4D" w:rsidP="00CC0D4D">
      <w:pPr>
        <w:pStyle w:val="ListParagraph"/>
        <w:numPr>
          <w:ilvl w:val="0"/>
          <w:numId w:val="42"/>
        </w:numPr>
        <w:rPr>
          <w:lang w:val="es-CR"/>
        </w:rPr>
      </w:pPr>
      <w:proofErr w:type="spellStart"/>
      <w:r>
        <w:rPr>
          <w:lang w:val="es-CR"/>
        </w:rPr>
        <w:t>IniciarCadena</w:t>
      </w:r>
      <w:proofErr w:type="spellEnd"/>
    </w:p>
    <w:p w14:paraId="0EC16DAA" w14:textId="5CCB0E32" w:rsidR="00CC0D4D" w:rsidRDefault="00CC0D4D" w:rsidP="00CC0D4D">
      <w:pPr>
        <w:pStyle w:val="ListParagraph"/>
        <w:numPr>
          <w:ilvl w:val="0"/>
          <w:numId w:val="42"/>
        </w:numPr>
        <w:rPr>
          <w:lang w:val="es-CR"/>
        </w:rPr>
      </w:pPr>
      <w:proofErr w:type="spellStart"/>
      <w:r>
        <w:rPr>
          <w:lang w:val="es-CR"/>
        </w:rPr>
        <w:t>LeerBloque</w:t>
      </w:r>
      <w:proofErr w:type="spellEnd"/>
    </w:p>
    <w:p w14:paraId="74EC84DB" w14:textId="275BD599" w:rsidR="00F00109" w:rsidRDefault="00F00109" w:rsidP="00CC0D4D">
      <w:pPr>
        <w:pStyle w:val="ListParagraph"/>
        <w:numPr>
          <w:ilvl w:val="0"/>
          <w:numId w:val="42"/>
        </w:numPr>
        <w:rPr>
          <w:lang w:val="es-CR"/>
        </w:rPr>
      </w:pPr>
      <w:proofErr w:type="spellStart"/>
      <w:proofErr w:type="gramStart"/>
      <w:r>
        <w:rPr>
          <w:lang w:val="es-CR"/>
        </w:rPr>
        <w:t>Agregar,Saldo</w:t>
      </w:r>
      <w:proofErr w:type="spellEnd"/>
      <w:proofErr w:type="gramEnd"/>
      <w:r>
        <w:rPr>
          <w:lang w:val="es-CR"/>
        </w:rPr>
        <w:t xml:space="preserve">, Revisar </w:t>
      </w:r>
    </w:p>
    <w:p w14:paraId="091E2773" w14:textId="66948DEA" w:rsidR="00F00109" w:rsidRPr="00CC0D4D" w:rsidRDefault="00F00109" w:rsidP="00CC0D4D">
      <w:pPr>
        <w:pStyle w:val="ListParagraph"/>
        <w:numPr>
          <w:ilvl w:val="0"/>
          <w:numId w:val="42"/>
        </w:numPr>
        <w:rPr>
          <w:lang w:val="es-CR"/>
        </w:rPr>
      </w:pPr>
      <w:proofErr w:type="spellStart"/>
      <w:r>
        <w:rPr>
          <w:lang w:val="es-CR"/>
        </w:rPr>
        <w:t>Wallet</w:t>
      </w:r>
      <w:proofErr w:type="spellEnd"/>
      <w:r>
        <w:rPr>
          <w:lang w:val="es-CR"/>
        </w:rPr>
        <w:t>, Transferencias</w:t>
      </w:r>
    </w:p>
    <w:p w14:paraId="3D9E7712" w14:textId="77777777" w:rsidR="00382AEA" w:rsidRPr="00972E9C" w:rsidRDefault="00382AEA" w:rsidP="001E6A3A">
      <w:pPr>
        <w:rPr>
          <w:lang w:val="es-CR"/>
        </w:rPr>
      </w:pPr>
    </w:p>
    <w:p w14:paraId="034AB7CD" w14:textId="77777777" w:rsidR="0034507F" w:rsidRPr="00972E9C" w:rsidRDefault="00E97402" w:rsidP="0034507F">
      <w:pPr>
        <w:pStyle w:val="ReferenceHead"/>
        <w:rPr>
          <w:lang w:val="es-CR"/>
        </w:rPr>
      </w:pPr>
      <w:proofErr w:type="spellStart"/>
      <w:r w:rsidRPr="00972E9C">
        <w:rPr>
          <w:lang w:val="es-CR"/>
        </w:rPr>
        <w:t>References</w:t>
      </w:r>
      <w:proofErr w:type="spellEnd"/>
    </w:p>
    <w:p w14:paraId="6479D7D0" w14:textId="77777777" w:rsidR="00FB10BA" w:rsidRDefault="0034507F" w:rsidP="00066B56">
      <w:pPr>
        <w:pStyle w:val="References"/>
      </w:pPr>
      <w:r>
        <w:t xml:space="preserve">M. Crosby </w:t>
      </w:r>
      <w:r w:rsidRPr="00FB10BA">
        <w:rPr>
          <w:i/>
        </w:rPr>
        <w:t xml:space="preserve">et </w:t>
      </w:r>
      <w:proofErr w:type="gramStart"/>
      <w:r w:rsidRPr="00FB10BA">
        <w:rPr>
          <w:i/>
        </w:rPr>
        <w:t xml:space="preserve">al, </w:t>
      </w:r>
      <w:r>
        <w:t xml:space="preserve"> “</w:t>
      </w:r>
      <w:proofErr w:type="spellStart"/>
      <w:proofErr w:type="gramEnd"/>
      <w:r>
        <w:t>BlockChain</w:t>
      </w:r>
      <w:proofErr w:type="spellEnd"/>
      <w:r>
        <w:t xml:space="preserve"> Technology: Beyond Bitcoin,” </w:t>
      </w:r>
      <w:r w:rsidRPr="00FB10BA">
        <w:rPr>
          <w:i/>
          <w:iCs/>
        </w:rPr>
        <w:t>Applied Innovation Review, Berkeley</w:t>
      </w:r>
      <w:r>
        <w:t xml:space="preserve">., no. 2, pp. 6-19, Jun. 2016. </w:t>
      </w:r>
    </w:p>
    <w:p w14:paraId="31592414" w14:textId="77777777" w:rsidR="00FB10BA" w:rsidRDefault="00D260C2" w:rsidP="00066B56">
      <w:pPr>
        <w:pStyle w:val="References"/>
      </w:pPr>
      <w:hyperlink r:id="rId11" w:history="1">
        <w:r w:rsidR="00FB10BA">
          <w:rPr>
            <w:rStyle w:val="Hyperlink"/>
          </w:rPr>
          <w:t>https://medium.com/programmers-blockchain/create-simple-blockchain-java-tutorial-from-scratch-6eeed3cb03fa</w:t>
        </w:r>
      </w:hyperlink>
    </w:p>
    <w:p w14:paraId="43C9D1C2" w14:textId="77777777" w:rsidR="00FB10BA" w:rsidRDefault="00E75D2B" w:rsidP="00066B56">
      <w:pPr>
        <w:pStyle w:val="References"/>
      </w:pPr>
      <w:r w:rsidRPr="00E75D2B">
        <w:t xml:space="preserve">L. </w:t>
      </w:r>
      <w:proofErr w:type="spellStart"/>
      <w:r w:rsidRPr="00E75D2B">
        <w:t>Hartikka</w:t>
      </w:r>
      <w:proofErr w:type="spellEnd"/>
      <w:r w:rsidRPr="00E75D2B">
        <w:t>, “A blockchain in 200 lines of code,” Medium, 29-Dec-2017. [Online]. Available: https://medium.com/@lhartikk/a-blockchain-in-200-lines-of-code-963cc1cc0e54. [Accessed: 20-Oct-2019].</w:t>
      </w:r>
    </w:p>
    <w:p w14:paraId="3080C5B0" w14:textId="77777777" w:rsidR="0034507F" w:rsidRDefault="0034507F">
      <w:pPr>
        <w:pStyle w:val="ReferenceHead"/>
      </w:pPr>
    </w:p>
    <w:p w14:paraId="572CABFB" w14:textId="77777777" w:rsidR="0076355A" w:rsidRPr="0076355A" w:rsidRDefault="0076355A" w:rsidP="0076355A">
      <w:pPr>
        <w:shd w:val="clear" w:color="auto" w:fill="FFFFFF"/>
        <w:spacing w:line="276" w:lineRule="auto"/>
        <w:rPr>
          <w:color w:val="222222"/>
          <w:sz w:val="16"/>
          <w:szCs w:val="16"/>
        </w:rPr>
      </w:pPr>
    </w:p>
    <w:p w14:paraId="67CE9B1E" w14:textId="77777777" w:rsidR="0037551B" w:rsidRPr="00CD684F" w:rsidRDefault="0037551B" w:rsidP="001B2686">
      <w:pPr>
        <w:pStyle w:val="FigureCaption"/>
        <w:rPr>
          <w:sz w:val="20"/>
          <w:szCs w:val="20"/>
        </w:rPr>
      </w:pPr>
    </w:p>
    <w:sectPr w:rsidR="0037551B" w:rsidRPr="00CD684F" w:rsidSect="00143F2E">
      <w:headerReference w:type="default" r:id="rId1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Ignacio Trejos" w:date="2019-10-29T21:55:00Z" w:initials="IT">
    <w:p w14:paraId="73442285" w14:textId="77777777" w:rsidR="000F20F3" w:rsidRPr="007D741B" w:rsidRDefault="000F20F3" w:rsidP="000F20F3">
      <w:pPr>
        <w:pStyle w:val="CommentText"/>
        <w:rPr>
          <w:lang w:val="es-CR"/>
        </w:rPr>
      </w:pPr>
      <w:r w:rsidRPr="009B610D">
        <w:rPr>
          <w:rStyle w:val="CommentReference"/>
          <w:highlight w:val="green"/>
        </w:rPr>
        <w:annotationRef/>
      </w:r>
      <w:r w:rsidRPr="007D741B">
        <w:rPr>
          <w:highlight w:val="green"/>
          <w:lang w:val="es-CR"/>
        </w:rPr>
        <w:t>Entradas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422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42285" w16cid:durableId="216458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07E44" w14:textId="77777777" w:rsidR="00D260C2" w:rsidRDefault="00D260C2">
      <w:r>
        <w:separator/>
      </w:r>
    </w:p>
  </w:endnote>
  <w:endnote w:type="continuationSeparator" w:id="0">
    <w:p w14:paraId="3D9811CA" w14:textId="77777777" w:rsidR="00D260C2" w:rsidRDefault="00D2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Sym">
    <w:altName w:val="MS Mincho"/>
    <w:panose1 w:val="00000400000000000000"/>
    <w:charset w:val="00"/>
    <w:family w:val="auto"/>
    <w:pitch w:val="variable"/>
    <w:sig w:usb0="80000083" w:usb1="0201686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31FC" w14:textId="77777777" w:rsidR="00D260C2" w:rsidRDefault="00D260C2"/>
  </w:footnote>
  <w:footnote w:type="continuationSeparator" w:id="0">
    <w:p w14:paraId="71D630EF" w14:textId="77777777" w:rsidR="00D260C2" w:rsidRDefault="00D260C2">
      <w:r>
        <w:continuationSeparator/>
      </w:r>
    </w:p>
  </w:footnote>
  <w:footnote w:id="1">
    <w:p w14:paraId="5E289B7A" w14:textId="77777777" w:rsidR="007530A3" w:rsidRDefault="007530A3" w:rsidP="003C78FC">
      <w:pPr>
        <w:pStyle w:val="FootnoteText"/>
      </w:pPr>
      <w:r>
        <w:t xml:space="preserve"> </w:t>
      </w:r>
    </w:p>
    <w:p w14:paraId="56E1907A"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08A4" w14:textId="77777777" w:rsidR="007530A3" w:rsidRPr="001B62BF" w:rsidRDefault="007530A3">
    <w:pPr>
      <w:framePr w:wrap="auto" w:vAnchor="text" w:hAnchor="margin" w:xAlign="right" w:y="1"/>
      <w:rPr>
        <w:lang w:val="es-CR"/>
      </w:rPr>
    </w:pPr>
    <w:r>
      <w:fldChar w:fldCharType="begin"/>
    </w:r>
    <w:r w:rsidRPr="001B62BF">
      <w:rPr>
        <w:lang w:val="es-CR"/>
      </w:rPr>
      <w:instrText xml:space="preserve">PAGE  </w:instrText>
    </w:r>
    <w:r>
      <w:fldChar w:fldCharType="separate"/>
    </w:r>
    <w:r w:rsidR="009F4B45" w:rsidRPr="001B62BF">
      <w:rPr>
        <w:noProof/>
        <w:lang w:val="es-CR"/>
      </w:rPr>
      <w:t>1</w:t>
    </w:r>
    <w:r>
      <w:fldChar w:fldCharType="end"/>
    </w:r>
  </w:p>
  <w:p w14:paraId="57856EAB" w14:textId="77777777" w:rsidR="007530A3" w:rsidRPr="001B62BF" w:rsidRDefault="007530A3" w:rsidP="001B62BF">
    <w:pPr>
      <w:ind w:right="360"/>
      <w:jc w:val="center"/>
      <w:rPr>
        <w:lang w:val="es-CR"/>
      </w:rPr>
    </w:pPr>
    <w:r w:rsidRPr="001B62BF">
      <w:rPr>
        <w:lang w:val="es-CR"/>
      </w:rPr>
      <w:t>&gt;</w:t>
    </w:r>
    <w:r w:rsidR="001B62BF" w:rsidRPr="001B62BF">
      <w:rPr>
        <w:lang w:val="es-CR"/>
      </w:rPr>
      <w:t xml:space="preserve">MC-7204 Ingeniería de Software Proyecto </w:t>
    </w:r>
    <w:r w:rsidR="001B62BF">
      <w:rPr>
        <w:lang w:val="es-CR"/>
      </w:rPr>
      <w:t xml:space="preserve">de </w:t>
    </w:r>
    <w:r w:rsidR="001B62BF" w:rsidRPr="001B62BF">
      <w:rPr>
        <w:lang w:val="es-CR"/>
      </w:rPr>
      <w:t xml:space="preserve">Especificación Formal </w:t>
    </w:r>
    <w:r w:rsidR="001B62BF">
      <w:rPr>
        <w:lang w:val="es-CR"/>
      </w:rPr>
      <w:t>II Semestre 2019</w:t>
    </w:r>
    <w:r w:rsidRPr="001B62BF">
      <w:rPr>
        <w:lang w:val="es-CR"/>
      </w:rPr>
      <w:t>&lt;</w:t>
    </w:r>
  </w:p>
  <w:p w14:paraId="34F36FF6" w14:textId="77777777" w:rsidR="007530A3" w:rsidRPr="001B62BF" w:rsidRDefault="007530A3">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5C77DFD"/>
    <w:multiLevelType w:val="hybridMultilevel"/>
    <w:tmpl w:val="5AC23B84"/>
    <w:lvl w:ilvl="0" w:tplc="2CE25FB0">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25947"/>
    <w:multiLevelType w:val="hybridMultilevel"/>
    <w:tmpl w:val="9A7053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o Trejos">
    <w15:presenceInfo w15:providerId="AD" w15:userId="S-1-5-21-3069362932-1744370332-3304770689-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034"/>
    <w:rsid w:val="0001469E"/>
    <w:rsid w:val="00042E13"/>
    <w:rsid w:val="00042FBB"/>
    <w:rsid w:val="00051A6A"/>
    <w:rsid w:val="0006044F"/>
    <w:rsid w:val="00061038"/>
    <w:rsid w:val="00064D13"/>
    <w:rsid w:val="00074D34"/>
    <w:rsid w:val="00075FE8"/>
    <w:rsid w:val="0009018A"/>
    <w:rsid w:val="00092432"/>
    <w:rsid w:val="000A0C2F"/>
    <w:rsid w:val="000A168B"/>
    <w:rsid w:val="000D295D"/>
    <w:rsid w:val="000D2BDE"/>
    <w:rsid w:val="000F03BD"/>
    <w:rsid w:val="000F20F3"/>
    <w:rsid w:val="000F7726"/>
    <w:rsid w:val="00104BB0"/>
    <w:rsid w:val="0010794E"/>
    <w:rsid w:val="00113F26"/>
    <w:rsid w:val="0013354F"/>
    <w:rsid w:val="00143DFA"/>
    <w:rsid w:val="00143F2E"/>
    <w:rsid w:val="00144E72"/>
    <w:rsid w:val="001517F8"/>
    <w:rsid w:val="001768FF"/>
    <w:rsid w:val="001774B4"/>
    <w:rsid w:val="00194687"/>
    <w:rsid w:val="001A2962"/>
    <w:rsid w:val="001A4115"/>
    <w:rsid w:val="001A5347"/>
    <w:rsid w:val="001A60B1"/>
    <w:rsid w:val="001A709C"/>
    <w:rsid w:val="001B2686"/>
    <w:rsid w:val="001B36B1"/>
    <w:rsid w:val="001B62BF"/>
    <w:rsid w:val="001D1701"/>
    <w:rsid w:val="001E4002"/>
    <w:rsid w:val="001E6A3A"/>
    <w:rsid w:val="001E7B7A"/>
    <w:rsid w:val="001F4572"/>
    <w:rsid w:val="001F4C5C"/>
    <w:rsid w:val="00204478"/>
    <w:rsid w:val="00214E2E"/>
    <w:rsid w:val="00216141"/>
    <w:rsid w:val="00217186"/>
    <w:rsid w:val="00222D58"/>
    <w:rsid w:val="00225345"/>
    <w:rsid w:val="002329AC"/>
    <w:rsid w:val="00237998"/>
    <w:rsid w:val="002434A1"/>
    <w:rsid w:val="00255EAC"/>
    <w:rsid w:val="00257284"/>
    <w:rsid w:val="00263943"/>
    <w:rsid w:val="00267B35"/>
    <w:rsid w:val="00275797"/>
    <w:rsid w:val="002B33E3"/>
    <w:rsid w:val="002C4240"/>
    <w:rsid w:val="002C582D"/>
    <w:rsid w:val="002D13DE"/>
    <w:rsid w:val="002E1F95"/>
    <w:rsid w:val="002F1A23"/>
    <w:rsid w:val="002F5EE2"/>
    <w:rsid w:val="002F7910"/>
    <w:rsid w:val="00314F82"/>
    <w:rsid w:val="00333D4A"/>
    <w:rsid w:val="00335C23"/>
    <w:rsid w:val="003427CE"/>
    <w:rsid w:val="00342BE1"/>
    <w:rsid w:val="0034507F"/>
    <w:rsid w:val="003461E8"/>
    <w:rsid w:val="00360269"/>
    <w:rsid w:val="00361415"/>
    <w:rsid w:val="003664D4"/>
    <w:rsid w:val="00371382"/>
    <w:rsid w:val="0037551B"/>
    <w:rsid w:val="00382AEA"/>
    <w:rsid w:val="00392DBA"/>
    <w:rsid w:val="00393603"/>
    <w:rsid w:val="003C3322"/>
    <w:rsid w:val="003C68C2"/>
    <w:rsid w:val="003C78FC"/>
    <w:rsid w:val="003D1EBF"/>
    <w:rsid w:val="003D4CAE"/>
    <w:rsid w:val="003F26BD"/>
    <w:rsid w:val="003F52AD"/>
    <w:rsid w:val="00426AD6"/>
    <w:rsid w:val="0043050A"/>
    <w:rsid w:val="0043144F"/>
    <w:rsid w:val="00431BFA"/>
    <w:rsid w:val="004353CF"/>
    <w:rsid w:val="00436960"/>
    <w:rsid w:val="00451A8F"/>
    <w:rsid w:val="004557D9"/>
    <w:rsid w:val="004631BC"/>
    <w:rsid w:val="00467430"/>
    <w:rsid w:val="004702B0"/>
    <w:rsid w:val="00472BC6"/>
    <w:rsid w:val="00484761"/>
    <w:rsid w:val="00484DD5"/>
    <w:rsid w:val="004A1522"/>
    <w:rsid w:val="004A7E74"/>
    <w:rsid w:val="004B428D"/>
    <w:rsid w:val="004B558A"/>
    <w:rsid w:val="004C14A4"/>
    <w:rsid w:val="004C1E16"/>
    <w:rsid w:val="004C2543"/>
    <w:rsid w:val="004C6A8F"/>
    <w:rsid w:val="004D15CA"/>
    <w:rsid w:val="004D1C2D"/>
    <w:rsid w:val="004E3E4C"/>
    <w:rsid w:val="004F23A0"/>
    <w:rsid w:val="005003E3"/>
    <w:rsid w:val="005052CD"/>
    <w:rsid w:val="005077BB"/>
    <w:rsid w:val="005320FB"/>
    <w:rsid w:val="00535307"/>
    <w:rsid w:val="00540C9A"/>
    <w:rsid w:val="00550A26"/>
    <w:rsid w:val="00550BF5"/>
    <w:rsid w:val="00567A70"/>
    <w:rsid w:val="0059374B"/>
    <w:rsid w:val="005A2A15"/>
    <w:rsid w:val="005C6EA6"/>
    <w:rsid w:val="005D1B15"/>
    <w:rsid w:val="005D2824"/>
    <w:rsid w:val="005D4F1A"/>
    <w:rsid w:val="005D72BB"/>
    <w:rsid w:val="005E692F"/>
    <w:rsid w:val="00617D4E"/>
    <w:rsid w:val="0062114B"/>
    <w:rsid w:val="00623698"/>
    <w:rsid w:val="00625E96"/>
    <w:rsid w:val="00647C09"/>
    <w:rsid w:val="00651F2C"/>
    <w:rsid w:val="006634FF"/>
    <w:rsid w:val="00677C22"/>
    <w:rsid w:val="00685D0E"/>
    <w:rsid w:val="00693D5D"/>
    <w:rsid w:val="006B7F03"/>
    <w:rsid w:val="006C7307"/>
    <w:rsid w:val="006D328E"/>
    <w:rsid w:val="006D6AE8"/>
    <w:rsid w:val="00701055"/>
    <w:rsid w:val="00702514"/>
    <w:rsid w:val="0071415D"/>
    <w:rsid w:val="00715AEA"/>
    <w:rsid w:val="00724651"/>
    <w:rsid w:val="00725B45"/>
    <w:rsid w:val="00735879"/>
    <w:rsid w:val="007530A3"/>
    <w:rsid w:val="0076355A"/>
    <w:rsid w:val="0076403E"/>
    <w:rsid w:val="007707AB"/>
    <w:rsid w:val="0078107B"/>
    <w:rsid w:val="007948A9"/>
    <w:rsid w:val="007A7D60"/>
    <w:rsid w:val="007C31B8"/>
    <w:rsid w:val="007C4336"/>
    <w:rsid w:val="007D3DBE"/>
    <w:rsid w:val="007F0856"/>
    <w:rsid w:val="007F7AA6"/>
    <w:rsid w:val="0081663F"/>
    <w:rsid w:val="00823624"/>
    <w:rsid w:val="00826DB9"/>
    <w:rsid w:val="008346B0"/>
    <w:rsid w:val="00837E47"/>
    <w:rsid w:val="0084732E"/>
    <w:rsid w:val="008518FE"/>
    <w:rsid w:val="0085659C"/>
    <w:rsid w:val="00864212"/>
    <w:rsid w:val="00872026"/>
    <w:rsid w:val="00876004"/>
    <w:rsid w:val="0087792E"/>
    <w:rsid w:val="008803F0"/>
    <w:rsid w:val="00883EAF"/>
    <w:rsid w:val="00885258"/>
    <w:rsid w:val="008A30C3"/>
    <w:rsid w:val="008A3C23"/>
    <w:rsid w:val="008B2FB4"/>
    <w:rsid w:val="008C49CC"/>
    <w:rsid w:val="008D69E9"/>
    <w:rsid w:val="008E0645"/>
    <w:rsid w:val="008F594A"/>
    <w:rsid w:val="00904C7E"/>
    <w:rsid w:val="0091035B"/>
    <w:rsid w:val="00912850"/>
    <w:rsid w:val="00972E9C"/>
    <w:rsid w:val="0098168D"/>
    <w:rsid w:val="009A1F6E"/>
    <w:rsid w:val="009C7D17"/>
    <w:rsid w:val="009D0363"/>
    <w:rsid w:val="009E484E"/>
    <w:rsid w:val="009E52D0"/>
    <w:rsid w:val="009F40FB"/>
    <w:rsid w:val="009F4B45"/>
    <w:rsid w:val="00A07C57"/>
    <w:rsid w:val="00A10A2E"/>
    <w:rsid w:val="00A22FCB"/>
    <w:rsid w:val="00A25B3B"/>
    <w:rsid w:val="00A40127"/>
    <w:rsid w:val="00A429C6"/>
    <w:rsid w:val="00A472F1"/>
    <w:rsid w:val="00A475A6"/>
    <w:rsid w:val="00A5237D"/>
    <w:rsid w:val="00A554A3"/>
    <w:rsid w:val="00A57772"/>
    <w:rsid w:val="00A65886"/>
    <w:rsid w:val="00A72846"/>
    <w:rsid w:val="00A758EA"/>
    <w:rsid w:val="00A908E1"/>
    <w:rsid w:val="00A91937"/>
    <w:rsid w:val="00A9434E"/>
    <w:rsid w:val="00A95C50"/>
    <w:rsid w:val="00AB79A6"/>
    <w:rsid w:val="00AC4850"/>
    <w:rsid w:val="00AD257E"/>
    <w:rsid w:val="00AD2E9A"/>
    <w:rsid w:val="00AD74E4"/>
    <w:rsid w:val="00AE2867"/>
    <w:rsid w:val="00B16DB5"/>
    <w:rsid w:val="00B16DF9"/>
    <w:rsid w:val="00B2429E"/>
    <w:rsid w:val="00B24E66"/>
    <w:rsid w:val="00B45869"/>
    <w:rsid w:val="00B47B59"/>
    <w:rsid w:val="00B53F81"/>
    <w:rsid w:val="00B56C2B"/>
    <w:rsid w:val="00B65BD3"/>
    <w:rsid w:val="00B70469"/>
    <w:rsid w:val="00B72DD8"/>
    <w:rsid w:val="00B72E09"/>
    <w:rsid w:val="00B852B8"/>
    <w:rsid w:val="00BA16E2"/>
    <w:rsid w:val="00BA6B0B"/>
    <w:rsid w:val="00BC2A21"/>
    <w:rsid w:val="00BC2D2B"/>
    <w:rsid w:val="00BC49D4"/>
    <w:rsid w:val="00BC6750"/>
    <w:rsid w:val="00BD0E16"/>
    <w:rsid w:val="00BE1934"/>
    <w:rsid w:val="00BE2F34"/>
    <w:rsid w:val="00BF0C69"/>
    <w:rsid w:val="00BF2E3A"/>
    <w:rsid w:val="00BF559E"/>
    <w:rsid w:val="00BF629B"/>
    <w:rsid w:val="00BF655C"/>
    <w:rsid w:val="00C04A43"/>
    <w:rsid w:val="00C075EF"/>
    <w:rsid w:val="00C11E83"/>
    <w:rsid w:val="00C21520"/>
    <w:rsid w:val="00C2378A"/>
    <w:rsid w:val="00C378A1"/>
    <w:rsid w:val="00C621D6"/>
    <w:rsid w:val="00C7012A"/>
    <w:rsid w:val="00C75907"/>
    <w:rsid w:val="00C76730"/>
    <w:rsid w:val="00C82D86"/>
    <w:rsid w:val="00C907C9"/>
    <w:rsid w:val="00C94BF5"/>
    <w:rsid w:val="00CB2BED"/>
    <w:rsid w:val="00CB4B8D"/>
    <w:rsid w:val="00CC0D4D"/>
    <w:rsid w:val="00CC0DDA"/>
    <w:rsid w:val="00CD684F"/>
    <w:rsid w:val="00CD6A75"/>
    <w:rsid w:val="00D06623"/>
    <w:rsid w:val="00D14C6B"/>
    <w:rsid w:val="00D179EE"/>
    <w:rsid w:val="00D25850"/>
    <w:rsid w:val="00D260C2"/>
    <w:rsid w:val="00D5536F"/>
    <w:rsid w:val="00D56935"/>
    <w:rsid w:val="00D652AE"/>
    <w:rsid w:val="00D716BA"/>
    <w:rsid w:val="00D758C6"/>
    <w:rsid w:val="00D7612F"/>
    <w:rsid w:val="00D90C10"/>
    <w:rsid w:val="00D92E96"/>
    <w:rsid w:val="00D965F8"/>
    <w:rsid w:val="00DA258C"/>
    <w:rsid w:val="00DA4345"/>
    <w:rsid w:val="00DA63E4"/>
    <w:rsid w:val="00DB2C92"/>
    <w:rsid w:val="00DC04B0"/>
    <w:rsid w:val="00DD3FFC"/>
    <w:rsid w:val="00DE07FA"/>
    <w:rsid w:val="00DE20DB"/>
    <w:rsid w:val="00DE4A08"/>
    <w:rsid w:val="00DF22C7"/>
    <w:rsid w:val="00DF2DDE"/>
    <w:rsid w:val="00DF77C8"/>
    <w:rsid w:val="00E01667"/>
    <w:rsid w:val="00E01B0F"/>
    <w:rsid w:val="00E36209"/>
    <w:rsid w:val="00E37AF9"/>
    <w:rsid w:val="00E420BB"/>
    <w:rsid w:val="00E50DF6"/>
    <w:rsid w:val="00E55C8F"/>
    <w:rsid w:val="00E56812"/>
    <w:rsid w:val="00E607E6"/>
    <w:rsid w:val="00E6336D"/>
    <w:rsid w:val="00E6366C"/>
    <w:rsid w:val="00E75D2B"/>
    <w:rsid w:val="00E7690D"/>
    <w:rsid w:val="00E965C5"/>
    <w:rsid w:val="00E96A3A"/>
    <w:rsid w:val="00E97402"/>
    <w:rsid w:val="00E97B99"/>
    <w:rsid w:val="00EA00F1"/>
    <w:rsid w:val="00EB2E9D"/>
    <w:rsid w:val="00ED1CA7"/>
    <w:rsid w:val="00ED1E14"/>
    <w:rsid w:val="00EE6FFC"/>
    <w:rsid w:val="00EF10AC"/>
    <w:rsid w:val="00EF1B85"/>
    <w:rsid w:val="00EF4701"/>
    <w:rsid w:val="00EF564E"/>
    <w:rsid w:val="00F000AC"/>
    <w:rsid w:val="00F00109"/>
    <w:rsid w:val="00F01C8E"/>
    <w:rsid w:val="00F22198"/>
    <w:rsid w:val="00F3258C"/>
    <w:rsid w:val="00F33D49"/>
    <w:rsid w:val="00F3481E"/>
    <w:rsid w:val="00F5605A"/>
    <w:rsid w:val="00F577F6"/>
    <w:rsid w:val="00F65266"/>
    <w:rsid w:val="00F6766E"/>
    <w:rsid w:val="00F751E1"/>
    <w:rsid w:val="00F8361D"/>
    <w:rsid w:val="00F932B6"/>
    <w:rsid w:val="00FB10BA"/>
    <w:rsid w:val="00FB62CE"/>
    <w:rsid w:val="00FC0B7B"/>
    <w:rsid w:val="00FC12AC"/>
    <w:rsid w:val="00FD347F"/>
    <w:rsid w:val="00FE6998"/>
    <w:rsid w:val="00FE6B1C"/>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626E2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link w:val="SubtitleChar"/>
    <w:qFormat/>
    <w:rsid w:val="000610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61038"/>
    <w:rPr>
      <w:rFonts w:asciiTheme="minorHAnsi" w:eastAsiaTheme="minorEastAsia" w:hAnsiTheme="minorHAnsi" w:cstheme="minorBidi"/>
      <w:color w:val="5A5A5A" w:themeColor="text1" w:themeTint="A5"/>
      <w:spacing w:val="15"/>
      <w:sz w:val="22"/>
      <w:szCs w:val="22"/>
    </w:rPr>
  </w:style>
  <w:style w:type="paragraph" w:customStyle="1" w:styleId="ZBase">
    <w:name w:val="ZBase"/>
    <w:basedOn w:val="Normal"/>
    <w:link w:val="ZBaseChar"/>
    <w:rsid w:val="00540C9A"/>
    <w:pPr>
      <w:keepLines/>
      <w:suppressAutoHyphens/>
      <w:ind w:left="720" w:right="720"/>
    </w:pPr>
    <w:rPr>
      <w:noProof/>
      <w:sz w:val="22"/>
      <w:lang w:val="es-CR"/>
    </w:rPr>
  </w:style>
  <w:style w:type="character" w:customStyle="1" w:styleId="ZBaseChar">
    <w:name w:val="ZBase Char"/>
    <w:basedOn w:val="DefaultParagraphFont"/>
    <w:link w:val="ZBase"/>
    <w:rsid w:val="00540C9A"/>
    <w:rPr>
      <w:noProof/>
      <w:sz w:val="22"/>
      <w:lang w:val="es-CR"/>
    </w:rPr>
  </w:style>
  <w:style w:type="paragraph" w:customStyle="1" w:styleId="ZParBody">
    <w:name w:val="ZParBody"/>
    <w:basedOn w:val="ZBase"/>
    <w:link w:val="ZParBodyChar"/>
    <w:rsid w:val="00540C9A"/>
    <w:pPr>
      <w:keepNext/>
      <w:spacing w:before="60" w:after="60"/>
      <w:ind w:left="0" w:right="-2880"/>
    </w:pPr>
  </w:style>
  <w:style w:type="character" w:customStyle="1" w:styleId="ZParBodyChar">
    <w:name w:val="ZParBody Char"/>
    <w:basedOn w:val="DefaultParagraphFont"/>
    <w:link w:val="ZParBody"/>
    <w:rsid w:val="00540C9A"/>
    <w:rPr>
      <w:noProof/>
      <w:sz w:val="22"/>
      <w:lang w:val="es-CR"/>
    </w:rPr>
  </w:style>
  <w:style w:type="paragraph" w:customStyle="1" w:styleId="ZBoxBody">
    <w:name w:val="ZBoxBody"/>
    <w:basedOn w:val="ZParBody"/>
    <w:link w:val="ZBoxBodyChar"/>
    <w:rsid w:val="00540C9A"/>
    <w:pPr>
      <w:pBdr>
        <w:left w:val="single" w:sz="4" w:space="4" w:color="auto"/>
      </w:pBdr>
    </w:pPr>
  </w:style>
  <w:style w:type="character" w:customStyle="1" w:styleId="ZBoxBodyChar">
    <w:name w:val="ZBoxBody Char"/>
    <w:basedOn w:val="DefaultParagraphFont"/>
    <w:link w:val="ZBoxBody"/>
    <w:rsid w:val="00540C9A"/>
    <w:rPr>
      <w:noProof/>
      <w:sz w:val="22"/>
      <w:lang w:val="es-CR"/>
    </w:rPr>
  </w:style>
  <w:style w:type="paragraph" w:customStyle="1" w:styleId="ZParTop">
    <w:name w:val="ZParTop"/>
    <w:basedOn w:val="ZBase"/>
    <w:next w:val="ZParBody"/>
    <w:link w:val="ZParTopChar"/>
    <w:rsid w:val="00540C9A"/>
    <w:pPr>
      <w:keepNext/>
      <w:spacing w:before="240"/>
    </w:pPr>
    <w:rPr>
      <w:sz w:val="2"/>
    </w:rPr>
  </w:style>
  <w:style w:type="character" w:customStyle="1" w:styleId="ZParTopChar">
    <w:name w:val="ZParTop Char"/>
    <w:basedOn w:val="DefaultParagraphFont"/>
    <w:link w:val="ZParTop"/>
    <w:rsid w:val="00540C9A"/>
    <w:rPr>
      <w:noProof/>
      <w:sz w:val="2"/>
      <w:lang w:val="es-CR"/>
    </w:rPr>
  </w:style>
  <w:style w:type="paragraph" w:customStyle="1" w:styleId="ZSectionTop">
    <w:name w:val="ZSectionTop"/>
    <w:basedOn w:val="ZParTop"/>
    <w:next w:val="ZParBody"/>
    <w:link w:val="ZSectionTopChar"/>
    <w:rsid w:val="00540C9A"/>
  </w:style>
  <w:style w:type="character" w:customStyle="1" w:styleId="ZSectionTopChar">
    <w:name w:val="ZSectionTop Char"/>
    <w:basedOn w:val="DefaultParagraphFont"/>
    <w:link w:val="ZSectionTop"/>
    <w:rsid w:val="00540C9A"/>
    <w:rPr>
      <w:noProof/>
      <w:sz w:val="2"/>
      <w:lang w:val="es-CR"/>
    </w:rPr>
  </w:style>
  <w:style w:type="paragraph" w:customStyle="1" w:styleId="ZAxTop">
    <w:name w:val="ZAxTop"/>
    <w:basedOn w:val="ZParTop"/>
    <w:next w:val="ZBoxBody"/>
    <w:link w:val="ZAxTopChar"/>
    <w:rsid w:val="00540C9A"/>
  </w:style>
  <w:style w:type="character" w:customStyle="1" w:styleId="ZAxTopChar">
    <w:name w:val="ZAxTop Char"/>
    <w:basedOn w:val="DefaultParagraphFont"/>
    <w:link w:val="ZAxTop"/>
    <w:rsid w:val="00540C9A"/>
    <w:rPr>
      <w:noProof/>
      <w:sz w:val="2"/>
      <w:lang w:val="es-CR"/>
    </w:rPr>
  </w:style>
  <w:style w:type="paragraph" w:customStyle="1" w:styleId="ZSchTop">
    <w:name w:val="ZSchTop"/>
    <w:basedOn w:val="ZBase"/>
    <w:next w:val="ZBoxBody"/>
    <w:link w:val="ZSchTopChar"/>
    <w:rsid w:val="00540C9A"/>
    <w:pPr>
      <w:keepNext/>
      <w:spacing w:before="240" w:line="220" w:lineRule="exact"/>
      <w:ind w:left="0" w:right="-2880"/>
    </w:pPr>
  </w:style>
  <w:style w:type="character" w:customStyle="1" w:styleId="ZSchTopChar">
    <w:name w:val="ZSchTop Char"/>
    <w:basedOn w:val="DefaultParagraphFont"/>
    <w:link w:val="ZSchTop"/>
    <w:rsid w:val="00540C9A"/>
    <w:rPr>
      <w:noProof/>
      <w:sz w:val="22"/>
      <w:lang w:val="es-CR"/>
    </w:rPr>
  </w:style>
  <w:style w:type="paragraph" w:customStyle="1" w:styleId="ZGenTop">
    <w:name w:val="ZGenTop"/>
    <w:basedOn w:val="ZSchTop"/>
    <w:next w:val="ZBoxBody"/>
    <w:link w:val="ZGenTopChar"/>
    <w:rsid w:val="00540C9A"/>
    <w:pPr>
      <w:spacing w:line="240" w:lineRule="auto"/>
    </w:pPr>
  </w:style>
  <w:style w:type="character" w:customStyle="1" w:styleId="ZGenTopChar">
    <w:name w:val="ZGenTop Char"/>
    <w:basedOn w:val="DefaultParagraphFont"/>
    <w:link w:val="ZGenTop"/>
    <w:rsid w:val="00540C9A"/>
    <w:rPr>
      <w:noProof/>
      <w:sz w:val="22"/>
      <w:lang w:val="es-CR"/>
    </w:rPr>
  </w:style>
  <w:style w:type="paragraph" w:customStyle="1" w:styleId="ZMid">
    <w:name w:val="ZMid"/>
    <w:basedOn w:val="ZParBody"/>
    <w:next w:val="ZBoxBody"/>
    <w:link w:val="ZMidChar"/>
    <w:rsid w:val="00540C9A"/>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540C9A"/>
    <w:rPr>
      <w:noProof/>
      <w:sz w:val="2"/>
      <w:lang w:val="es-CR"/>
    </w:rPr>
  </w:style>
  <w:style w:type="paragraph" w:customStyle="1" w:styleId="ZParBottom">
    <w:name w:val="ZParBottom"/>
    <w:basedOn w:val="ZBase"/>
    <w:next w:val="Normal"/>
    <w:link w:val="ZParBottomChar"/>
    <w:rsid w:val="00540C9A"/>
    <w:pPr>
      <w:spacing w:after="240"/>
      <w:ind w:left="0"/>
    </w:pPr>
    <w:rPr>
      <w:sz w:val="2"/>
    </w:rPr>
  </w:style>
  <w:style w:type="character" w:customStyle="1" w:styleId="ZParBottomChar">
    <w:name w:val="ZParBottom Char"/>
    <w:basedOn w:val="DefaultParagraphFont"/>
    <w:link w:val="ZParBottom"/>
    <w:rsid w:val="00540C9A"/>
    <w:rPr>
      <w:noProof/>
      <w:sz w:val="2"/>
      <w:lang w:val="es-CR"/>
    </w:rPr>
  </w:style>
  <w:style w:type="paragraph" w:customStyle="1" w:styleId="ZSectionBottom">
    <w:name w:val="ZSectionBottom"/>
    <w:basedOn w:val="ZParBottom"/>
    <w:next w:val="Normal"/>
    <w:link w:val="ZSectionBottomChar"/>
    <w:rsid w:val="00540C9A"/>
  </w:style>
  <w:style w:type="character" w:customStyle="1" w:styleId="ZSectionBottomChar">
    <w:name w:val="ZSectionBottom Char"/>
    <w:basedOn w:val="DefaultParagraphFont"/>
    <w:link w:val="ZSectionBottom"/>
    <w:rsid w:val="00540C9A"/>
    <w:rPr>
      <w:noProof/>
      <w:sz w:val="2"/>
      <w:lang w:val="es-CR"/>
    </w:rPr>
  </w:style>
  <w:style w:type="paragraph" w:customStyle="1" w:styleId="ZAxBottom">
    <w:name w:val="ZAxBottom"/>
    <w:basedOn w:val="ZParBottom"/>
    <w:next w:val="Normal"/>
    <w:link w:val="ZAxBottomChar"/>
    <w:rsid w:val="00540C9A"/>
  </w:style>
  <w:style w:type="character" w:customStyle="1" w:styleId="ZAxBottomChar">
    <w:name w:val="ZAxBottom Char"/>
    <w:basedOn w:val="DefaultParagraphFont"/>
    <w:link w:val="ZAxBottom"/>
    <w:rsid w:val="00540C9A"/>
    <w:rPr>
      <w:noProof/>
      <w:sz w:val="2"/>
      <w:lang w:val="es-CR"/>
    </w:rPr>
  </w:style>
  <w:style w:type="paragraph" w:customStyle="1" w:styleId="ZSchBottom">
    <w:name w:val="ZSchBottom"/>
    <w:basedOn w:val="ZAxBottom"/>
    <w:next w:val="Normal"/>
    <w:link w:val="ZSchBottomChar"/>
    <w:rsid w:val="00540C9A"/>
    <w:pPr>
      <w:pBdr>
        <w:left w:val="single" w:sz="4" w:space="4" w:color="auto"/>
        <w:bottom w:val="single" w:sz="4" w:space="0" w:color="auto"/>
      </w:pBdr>
    </w:pPr>
  </w:style>
  <w:style w:type="character" w:customStyle="1" w:styleId="ZSchBottomChar">
    <w:name w:val="ZSchBottom Char"/>
    <w:basedOn w:val="DefaultParagraphFont"/>
    <w:link w:val="ZSchBottom"/>
    <w:rsid w:val="00540C9A"/>
    <w:rPr>
      <w:noProof/>
      <w:sz w:val="2"/>
      <w:lang w:val="es-CR"/>
    </w:rPr>
  </w:style>
  <w:style w:type="paragraph" w:customStyle="1" w:styleId="ZGenBottom">
    <w:name w:val="ZGenBottom"/>
    <w:basedOn w:val="ZSchBottom"/>
    <w:next w:val="Normal"/>
    <w:link w:val="ZGenBottomChar"/>
    <w:rsid w:val="00540C9A"/>
  </w:style>
  <w:style w:type="character" w:customStyle="1" w:styleId="ZGenBottomChar">
    <w:name w:val="ZGenBottom Char"/>
    <w:basedOn w:val="DefaultParagraphFont"/>
    <w:link w:val="ZGenBottom"/>
    <w:rsid w:val="00540C9A"/>
    <w:rPr>
      <w:noProof/>
      <w:sz w:val="2"/>
      <w:lang w:val="es-CR"/>
    </w:rPr>
  </w:style>
  <w:style w:type="paragraph" w:customStyle="1" w:styleId="ZSyntaxBottom">
    <w:name w:val="ZSyntaxBottom"/>
    <w:basedOn w:val="ZParBottom"/>
    <w:next w:val="Normal"/>
    <w:link w:val="ZSyntaxBottomChar"/>
    <w:rsid w:val="00540C9A"/>
  </w:style>
  <w:style w:type="character" w:customStyle="1" w:styleId="ZSyntaxBottomChar">
    <w:name w:val="ZSyntaxBottom Char"/>
    <w:basedOn w:val="DefaultParagraphFont"/>
    <w:link w:val="ZSyntaxBottom"/>
    <w:rsid w:val="00540C9A"/>
    <w:rPr>
      <w:noProof/>
      <w:sz w:val="2"/>
      <w:lang w:val="es-CR"/>
    </w:rPr>
  </w:style>
  <w:style w:type="paragraph" w:customStyle="1" w:styleId="ZSyntaxTop">
    <w:name w:val="ZSyntaxTop"/>
    <w:basedOn w:val="ZParTop"/>
    <w:next w:val="ZParBody"/>
    <w:link w:val="ZSyntaxTopChar"/>
    <w:rsid w:val="00540C9A"/>
  </w:style>
  <w:style w:type="character" w:customStyle="1" w:styleId="ZSyntaxTopChar">
    <w:name w:val="ZSyntaxTop Char"/>
    <w:basedOn w:val="DefaultParagraphFont"/>
    <w:link w:val="ZSyntaxTop"/>
    <w:rsid w:val="00540C9A"/>
    <w:rPr>
      <w:noProof/>
      <w:sz w:val="2"/>
      <w:lang w:val="es-CR"/>
    </w:rPr>
  </w:style>
  <w:style w:type="paragraph" w:customStyle="1" w:styleId="ZTheoremBottom">
    <w:name w:val="ZTheoremBottom"/>
    <w:basedOn w:val="ZParBottom"/>
    <w:next w:val="Normal"/>
    <w:link w:val="ZTheoremBottomChar"/>
    <w:rsid w:val="00540C9A"/>
  </w:style>
  <w:style w:type="character" w:customStyle="1" w:styleId="ZTheoremBottomChar">
    <w:name w:val="ZTheoremBottom Char"/>
    <w:basedOn w:val="DefaultParagraphFont"/>
    <w:link w:val="ZTheoremBottom"/>
    <w:rsid w:val="00540C9A"/>
    <w:rPr>
      <w:noProof/>
      <w:sz w:val="2"/>
      <w:lang w:val="es-CR"/>
    </w:rPr>
  </w:style>
  <w:style w:type="paragraph" w:customStyle="1" w:styleId="ZTheoremTop">
    <w:name w:val="ZTheoremTop"/>
    <w:basedOn w:val="ZBase"/>
    <w:next w:val="ZParBody"/>
    <w:link w:val="ZTheoremTopChar"/>
    <w:rsid w:val="00540C9A"/>
  </w:style>
  <w:style w:type="character" w:customStyle="1" w:styleId="ZTheoremTopChar">
    <w:name w:val="ZTheoremTop Char"/>
    <w:basedOn w:val="DefaultParagraphFont"/>
    <w:link w:val="ZTheoremTop"/>
    <w:rsid w:val="00540C9A"/>
    <w:rPr>
      <w:noProof/>
      <w:sz w:val="22"/>
      <w:lang w:val="es-CR"/>
    </w:rPr>
  </w:style>
  <w:style w:type="paragraph" w:customStyle="1" w:styleId="ZComment">
    <w:name w:val="ZComment"/>
    <w:basedOn w:val="Normal"/>
    <w:link w:val="ZCommentChar"/>
    <w:rsid w:val="00540C9A"/>
    <w:pPr>
      <w:spacing w:before="60" w:after="60"/>
    </w:pPr>
    <w:rPr>
      <w:sz w:val="18"/>
    </w:rPr>
  </w:style>
  <w:style w:type="character" w:customStyle="1" w:styleId="ZCommentChar">
    <w:name w:val="ZComment Char"/>
    <w:basedOn w:val="DefaultParagraphFont"/>
    <w:link w:val="ZComment"/>
    <w:rsid w:val="00540C9A"/>
    <w:rPr>
      <w:sz w:val="18"/>
    </w:rPr>
  </w:style>
  <w:style w:type="paragraph" w:customStyle="1" w:styleId="ZXRef">
    <w:name w:val="ZXRef"/>
    <w:basedOn w:val="ZComment"/>
    <w:link w:val="ZXRefChar"/>
    <w:rsid w:val="00540C9A"/>
    <w:rPr>
      <w:noProof/>
    </w:rPr>
  </w:style>
  <w:style w:type="character" w:customStyle="1" w:styleId="ZXRefChar">
    <w:name w:val="ZXRef Char"/>
    <w:basedOn w:val="DefaultParagraphFont"/>
    <w:link w:val="ZXRef"/>
    <w:rsid w:val="00540C9A"/>
    <w:rPr>
      <w:noProof/>
      <w:sz w:val="18"/>
    </w:rPr>
  </w:style>
  <w:style w:type="character" w:customStyle="1" w:styleId="ZText">
    <w:name w:val="ZText"/>
    <w:basedOn w:val="DefaultParagraphFont"/>
    <w:rsid w:val="00540C9A"/>
    <w:rPr>
      <w:rFonts w:ascii="Times New Roman" w:hAnsi="Times New Roman" w:cs="Times New Roman"/>
      <w:b w:val="0"/>
      <w:i/>
      <w:noProof/>
      <w:sz w:val="22"/>
      <w:lang w:val="es-CR"/>
    </w:rPr>
  </w:style>
  <w:style w:type="character" w:customStyle="1" w:styleId="ZParBodyCar">
    <w:name w:val="ZParBody Car"/>
    <w:basedOn w:val="DefaultParagraphFont"/>
    <w:rsid w:val="00A65886"/>
    <w:rPr>
      <w:rFonts w:ascii="Times New Roman" w:hAnsi="Times New Roman" w:cs="Times New Roman"/>
      <w:noProof/>
    </w:rPr>
  </w:style>
  <w:style w:type="paragraph" w:styleId="ListParagraph">
    <w:name w:val="List Paragraph"/>
    <w:basedOn w:val="Normal"/>
    <w:uiPriority w:val="72"/>
    <w:qFormat/>
    <w:rsid w:val="00CC0D4D"/>
    <w:pPr>
      <w:ind w:left="720"/>
      <w:contextualSpacing/>
    </w:pPr>
  </w:style>
  <w:style w:type="character" w:styleId="CommentReference">
    <w:name w:val="annotation reference"/>
    <w:basedOn w:val="DefaultParagraphFont"/>
    <w:rsid w:val="00FE6998"/>
    <w:rPr>
      <w:sz w:val="16"/>
      <w:szCs w:val="16"/>
    </w:rPr>
  </w:style>
  <w:style w:type="paragraph" w:styleId="CommentText">
    <w:name w:val="annotation text"/>
    <w:basedOn w:val="Normal"/>
    <w:link w:val="CommentTextChar"/>
    <w:rsid w:val="00FE6998"/>
  </w:style>
  <w:style w:type="character" w:customStyle="1" w:styleId="CommentTextChar">
    <w:name w:val="Comment Text Char"/>
    <w:basedOn w:val="DefaultParagraphFont"/>
    <w:link w:val="CommentText"/>
    <w:rsid w:val="00FE6998"/>
  </w:style>
  <w:style w:type="paragraph" w:styleId="CommentSubject">
    <w:name w:val="annotation subject"/>
    <w:basedOn w:val="CommentText"/>
    <w:next w:val="CommentText"/>
    <w:link w:val="CommentSubjectChar"/>
    <w:rsid w:val="00333D4A"/>
    <w:rPr>
      <w:b/>
      <w:bCs/>
    </w:rPr>
  </w:style>
  <w:style w:type="character" w:customStyle="1" w:styleId="CommentSubjectChar">
    <w:name w:val="Comment Subject Char"/>
    <w:basedOn w:val="CommentTextChar"/>
    <w:link w:val="CommentSubject"/>
    <w:rsid w:val="00333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programmers-blockchain/create-simple-blockchain-java-tutorial-from-scratch-6eeed3cb03f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69544-C9AC-4DED-A8AE-FF194E75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544</TotalTime>
  <Pages>3</Pages>
  <Words>1195</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7757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Manuel Figueroa</cp:lastModifiedBy>
  <cp:revision>104</cp:revision>
  <cp:lastPrinted>2019-10-20T16:55:00Z</cp:lastPrinted>
  <dcterms:created xsi:type="dcterms:W3CDTF">2019-10-19T19:19:00Z</dcterms:created>
  <dcterms:modified xsi:type="dcterms:W3CDTF">2019-11-06T03:49:00Z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0</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